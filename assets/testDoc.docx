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3429"/>
        <w:gridCol w:w="4906"/>
      </w:tblGrid>
      <w:tr w:rsidR="00824CE1" w:rsidTr="00824CE1">
        <w:tc>
          <w:tcPr>
            <w:tcW w:w="1620" w:type="dxa"/>
          </w:tcPr>
          <w:p w:rsidR="00824CE1" w:rsidRDefault="00824CE1">
            <w:bookmarkStart w:id="0" w:name="_GoBack"/>
            <w:bookmarkEnd w:id="0"/>
            <w:r w:rsidRPr="00824CE1">
              <w:rPr>
                <w:noProof/>
              </w:rPr>
              <w:drawing>
                <wp:inline distT="0" distB="0" distL="0" distR="0">
                  <wp:extent cx="857250" cy="428625"/>
                  <wp:effectExtent l="0" t="0" r="0" b="9525"/>
                  <wp:docPr id="4" name="Picture 1" descr="templat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mplat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:rsidR="00824CE1" w:rsidRPr="00824CE1" w:rsidRDefault="00824CE1" w:rsidP="00824CE1">
            <w:pPr>
              <w:pStyle w:val="Title"/>
            </w:pPr>
            <w:r w:rsidRPr="00824CE1">
              <w:t>Conference Agenda</w:t>
            </w:r>
          </w:p>
        </w:tc>
        <w:tc>
          <w:tcPr>
            <w:tcW w:w="4556" w:type="dxa"/>
          </w:tcPr>
          <w:sdt>
            <w:sdtPr>
              <w:alias w:val="Name"/>
              <w:tag w:val="Name"/>
              <w:id w:val="88140786"/>
              <w:placeholder>
                <w:docPart w:val="602B7D9AD1484E448D041DEC06E314F5"/>
              </w:placeholder>
              <w:temporary/>
              <w:showingPlcHdr/>
            </w:sdtPr>
            <w:sdtEndPr/>
            <w:sdtContent>
              <w:p w:rsidR="00824CE1" w:rsidRPr="008467A1" w:rsidRDefault="00A75373" w:rsidP="00824CE1">
                <w:pPr>
                  <w:pStyle w:val="ConferenceName"/>
                </w:pPr>
                <w:r>
                  <w:t>[Conference Name]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ook w:val="01E0" w:firstRow="1" w:lastRow="1" w:firstColumn="1" w:lastColumn="1" w:noHBand="0" w:noVBand="0"/>
            </w:tblPr>
            <w:tblGrid>
              <w:gridCol w:w="1116"/>
              <w:gridCol w:w="3770"/>
            </w:tblGrid>
            <w:tr w:rsidR="00824CE1" w:rsidTr="006355D8">
              <w:tc>
                <w:tcPr>
                  <w:tcW w:w="1116" w:type="dxa"/>
                  <w:shd w:val="clear" w:color="auto" w:fill="DAEEF3" w:themeFill="accent5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824CE1" w:rsidRPr="001B26AC" w:rsidRDefault="00824CE1" w:rsidP="00824CE1">
                  <w:r w:rsidRPr="001B26AC">
                    <w:t>Track 1</w:t>
                  </w:r>
                </w:p>
              </w:tc>
              <w:sdt>
                <w:sdtPr>
                  <w:id w:val="88140813"/>
                  <w:placeholder>
                    <w:docPart w:val="78193058631F49B192861D5593CCDC1F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3770" w:type="dxa"/>
                      <w:shd w:val="clear" w:color="auto" w:fill="DAEEF3" w:themeFill="accent5" w:themeFillTint="33"/>
                      <w:tcMar>
                        <w:top w:w="43" w:type="dxa"/>
                        <w:left w:w="43" w:type="dxa"/>
                        <w:bottom w:w="43" w:type="dxa"/>
                        <w:right w:w="43" w:type="dxa"/>
                      </w:tcMar>
                    </w:tcPr>
                    <w:p w:rsidR="00824CE1" w:rsidRPr="001B26AC" w:rsidRDefault="00A75373" w:rsidP="00A75373">
                      <w:r w:rsidRPr="001B26AC">
                        <w:t>Growth in the New Millennium</w:t>
                      </w:r>
                    </w:p>
                  </w:tc>
                </w:sdtContent>
              </w:sdt>
            </w:tr>
            <w:tr w:rsidR="00824CE1" w:rsidRPr="004119BC" w:rsidTr="006355D8">
              <w:tc>
                <w:tcPr>
                  <w:tcW w:w="1116" w:type="dxa"/>
                  <w:shd w:val="clear" w:color="auto" w:fill="FDE9D9" w:themeFill="accent6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824CE1" w:rsidRPr="004119BC" w:rsidRDefault="00824CE1" w:rsidP="00824CE1">
                  <w:r w:rsidRPr="004119BC">
                    <w:t>Track 2</w:t>
                  </w:r>
                </w:p>
              </w:tc>
              <w:sdt>
                <w:sdtPr>
                  <w:id w:val="88140842"/>
                  <w:placeholder>
                    <w:docPart w:val="FBD26A9DF5F54CD1B2190ED27878B4F3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3770" w:type="dxa"/>
                      <w:shd w:val="clear" w:color="auto" w:fill="FDE9D9" w:themeFill="accent6" w:themeFillTint="33"/>
                      <w:tcMar>
                        <w:top w:w="43" w:type="dxa"/>
                        <w:left w:w="43" w:type="dxa"/>
                        <w:bottom w:w="43" w:type="dxa"/>
                        <w:right w:w="43" w:type="dxa"/>
                      </w:tcMar>
                    </w:tcPr>
                    <w:p w:rsidR="00824CE1" w:rsidRPr="004119BC" w:rsidRDefault="00A75373" w:rsidP="00A75373">
                      <w:r w:rsidRPr="004119BC">
                        <w:t>Sales and Marketing</w:t>
                      </w:r>
                    </w:p>
                  </w:tc>
                </w:sdtContent>
              </w:sdt>
            </w:tr>
            <w:tr w:rsidR="00824CE1" w:rsidTr="006355D8">
              <w:tc>
                <w:tcPr>
                  <w:tcW w:w="1116" w:type="dxa"/>
                  <w:shd w:val="clear" w:color="auto" w:fill="EAF1DD" w:themeFill="accent3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824CE1" w:rsidRPr="007068D6" w:rsidRDefault="00824CE1" w:rsidP="00824CE1">
                  <w:r w:rsidRPr="007068D6">
                    <w:t>Track 3</w:t>
                  </w:r>
                </w:p>
              </w:tc>
              <w:sdt>
                <w:sdtPr>
                  <w:id w:val="88140871"/>
                  <w:placeholder>
                    <w:docPart w:val="9FBC32FD3BC046C89F63C7A568ABD7A7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3770" w:type="dxa"/>
                      <w:shd w:val="clear" w:color="auto" w:fill="EAF1DD" w:themeFill="accent3" w:themeFillTint="33"/>
                      <w:tcMar>
                        <w:top w:w="43" w:type="dxa"/>
                        <w:left w:w="43" w:type="dxa"/>
                        <w:bottom w:w="43" w:type="dxa"/>
                        <w:right w:w="43" w:type="dxa"/>
                      </w:tcMar>
                    </w:tcPr>
                    <w:p w:rsidR="00824CE1" w:rsidRPr="007068D6" w:rsidRDefault="00A75373" w:rsidP="00A75373">
                      <w:r w:rsidRPr="007068D6">
                        <w:t>Quality Assurance</w:t>
                      </w:r>
                    </w:p>
                  </w:tc>
                </w:sdtContent>
              </w:sdt>
            </w:tr>
            <w:tr w:rsidR="00824CE1" w:rsidTr="006355D8">
              <w:tc>
                <w:tcPr>
                  <w:tcW w:w="1116" w:type="dxa"/>
                  <w:shd w:val="clear" w:color="auto" w:fill="E5DFEC" w:themeFill="accent4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824CE1" w:rsidRPr="007068D6" w:rsidRDefault="00824CE1" w:rsidP="00824CE1">
                  <w:r w:rsidRPr="007068D6">
                    <w:t>Track 4</w:t>
                  </w:r>
                </w:p>
              </w:tc>
              <w:sdt>
                <w:sdtPr>
                  <w:id w:val="88140900"/>
                  <w:placeholder>
                    <w:docPart w:val="ACFD081DC29947358F0619E5E4D3368A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3770" w:type="dxa"/>
                      <w:shd w:val="clear" w:color="auto" w:fill="E5DFEC" w:themeFill="accent4" w:themeFillTint="33"/>
                      <w:tcMar>
                        <w:top w:w="43" w:type="dxa"/>
                        <w:left w:w="43" w:type="dxa"/>
                        <w:bottom w:w="43" w:type="dxa"/>
                        <w:right w:w="43" w:type="dxa"/>
                      </w:tcMar>
                    </w:tcPr>
                    <w:p w:rsidR="00824CE1" w:rsidRPr="007068D6" w:rsidRDefault="00A75373" w:rsidP="00A75373">
                      <w:r w:rsidRPr="007068D6">
                        <w:t xml:space="preserve">Tools </w:t>
                      </w:r>
                      <w:r>
                        <w:t>and</w:t>
                      </w:r>
                      <w:r w:rsidRPr="007068D6">
                        <w:t xml:space="preserve"> Resources</w:t>
                      </w:r>
                    </w:p>
                  </w:tc>
                </w:sdtContent>
              </w:sdt>
            </w:tr>
          </w:tbl>
          <w:p w:rsidR="00824CE1" w:rsidRDefault="00824CE1"/>
        </w:tc>
      </w:tr>
    </w:tbl>
    <w:sdt>
      <w:sdtPr>
        <w:alias w:val="Date"/>
        <w:tag w:val="Date"/>
        <w:id w:val="88140755"/>
        <w:placeholder>
          <w:docPart w:val="090C25C9A63B49BBB1F58570694203DA"/>
        </w:placeholder>
        <w:showingPlcHdr/>
        <w:date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1B26AC" w:rsidRPr="00C05330" w:rsidRDefault="00A75373" w:rsidP="006072BF">
          <w:pPr>
            <w:pStyle w:val="Heading2"/>
          </w:pPr>
          <w:r>
            <w:t>[Click to select date]</w:t>
          </w:r>
        </w:p>
      </w:sdtContent>
    </w:sdt>
    <w:tbl>
      <w:tblPr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161"/>
        <w:gridCol w:w="477"/>
        <w:gridCol w:w="1988"/>
        <w:gridCol w:w="1988"/>
        <w:gridCol w:w="1807"/>
        <w:gridCol w:w="1889"/>
      </w:tblGrid>
      <w:tr w:rsidR="00824CE1" w:rsidRPr="00C05330" w:rsidTr="006355D8">
        <w:tc>
          <w:tcPr>
            <w:tcW w:w="2161" w:type="dxa"/>
            <w:tcFitText/>
          </w:tcPr>
          <w:p w:rsidR="00824CE1" w:rsidRPr="00C546CF" w:rsidRDefault="00F46934" w:rsidP="006355D8">
            <w:pPr>
              <w:pStyle w:val="Time"/>
            </w:pPr>
            <w:sdt>
              <w:sdtPr>
                <w:rPr>
                  <w:spacing w:val="38"/>
                </w:rPr>
                <w:alias w:val="Start Time"/>
                <w:tag w:val="Start Time"/>
                <w:id w:val="88140931"/>
                <w:placeholder>
                  <w:docPart w:val="3FD5AE0A3A4A4972B405590CC458A812"/>
                </w:placeholder>
                <w:temporary/>
                <w:showingPlcHdr/>
              </w:sdtPr>
              <w:sdtEndPr/>
              <w:sdtContent>
                <w:r w:rsidR="00A75373" w:rsidRPr="006355D8">
                  <w:rPr>
                    <w:spacing w:val="38"/>
                  </w:rPr>
                  <w:t>8:00 am</w:t>
                </w:r>
              </w:sdtContent>
            </w:sdt>
            <w:r w:rsidR="00500346" w:rsidRPr="006355D8">
              <w:rPr>
                <w:spacing w:val="38"/>
              </w:rPr>
              <w:t xml:space="preserve"> </w:t>
            </w:r>
            <w:r w:rsidR="00824CE1" w:rsidRPr="006355D8">
              <w:rPr>
                <w:spacing w:val="38"/>
              </w:rPr>
              <w:t xml:space="preserve">– </w:t>
            </w:r>
            <w:sdt>
              <w:sdtPr>
                <w:rPr>
                  <w:spacing w:val="38"/>
                </w:rPr>
                <w:alias w:val="End Time"/>
                <w:tag w:val="End Time"/>
                <w:id w:val="88140962"/>
                <w:placeholder>
                  <w:docPart w:val="8408FD739A71425FB594552688CE3B9F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A75373" w:rsidRPr="006355D8">
                  <w:rPr>
                    <w:spacing w:val="38"/>
                  </w:rPr>
                  <w:t>4:00 p</w:t>
                </w:r>
                <w:r w:rsidR="00A75373" w:rsidRPr="006355D8">
                  <w:rPr>
                    <w:spacing w:val="-8"/>
                  </w:rPr>
                  <w:t>m</w:t>
                </w:r>
              </w:sdtContent>
            </w:sdt>
          </w:p>
        </w:tc>
        <w:tc>
          <w:tcPr>
            <w:tcW w:w="477" w:type="dxa"/>
            <w:tcBorders>
              <w:bottom w:val="single" w:sz="6" w:space="0" w:color="A6A6A6" w:themeColor="background1" w:themeShade="A6"/>
              <w:right w:val="nil"/>
            </w:tcBorders>
            <w:shd w:val="clear" w:color="auto" w:fill="D9D9D9" w:themeFill="background1" w:themeFillShade="D9"/>
            <w:vAlign w:val="center"/>
          </w:tcPr>
          <w:p w:rsidR="00824CE1" w:rsidRPr="00C05330" w:rsidRDefault="00824CE1" w:rsidP="006072BF">
            <w:pPr>
              <w:pStyle w:val="Session"/>
            </w:pPr>
          </w:p>
        </w:tc>
        <w:sdt>
          <w:sdtPr>
            <w:id w:val="88141998"/>
            <w:placeholder>
              <w:docPart w:val="C59686F0CD5A4FB0AB8E01CBA5D0FD88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left w:val="nil"/>
                </w:tcBorders>
                <w:shd w:val="clear" w:color="auto" w:fill="D9D9D9" w:themeFill="background1" w:themeFillShade="D9"/>
                <w:vAlign w:val="center"/>
              </w:tcPr>
              <w:p w:rsidR="00824CE1" w:rsidRPr="00C05330" w:rsidRDefault="00500346" w:rsidP="00500346">
                <w:pPr>
                  <w:pStyle w:val="Session"/>
                </w:pPr>
                <w:r w:rsidRPr="00C05330">
                  <w:t>Registration</w:t>
                </w:r>
              </w:p>
            </w:tc>
          </w:sdtContent>
        </w:sdt>
      </w:tr>
      <w:tr w:rsidR="00B352B0" w:rsidRPr="00C05330" w:rsidTr="006355D8">
        <w:tc>
          <w:tcPr>
            <w:tcW w:w="2161" w:type="dxa"/>
            <w:tcFitText/>
          </w:tcPr>
          <w:p w:rsidR="00B352B0" w:rsidRPr="00C546CF" w:rsidRDefault="00F46934" w:rsidP="006355D8">
            <w:pPr>
              <w:pStyle w:val="Time"/>
            </w:pPr>
            <w:sdt>
              <w:sdtPr>
                <w:rPr>
                  <w:spacing w:val="30"/>
                </w:rPr>
                <w:alias w:val="Start Time"/>
                <w:tag w:val="Start Time"/>
                <w:id w:val="88141045"/>
                <w:placeholder>
                  <w:docPart w:val="4F6A47DBE0394FD9A59CAAF5B809B65B"/>
                </w:placeholder>
                <w:temporary/>
                <w:showingPlcHdr/>
              </w:sdtPr>
              <w:sdtEndPr/>
              <w:sdtContent>
                <w:r w:rsidR="00A75373" w:rsidRPr="00C546CF">
                  <w:rPr>
                    <w:spacing w:val="30"/>
                  </w:rPr>
                  <w:t>9:00 am</w:t>
                </w:r>
              </w:sdtContent>
            </w:sdt>
            <w:r w:rsidR="00500346" w:rsidRPr="00C546CF">
              <w:rPr>
                <w:spacing w:val="30"/>
              </w:rPr>
              <w:t xml:space="preserve"> </w:t>
            </w:r>
            <w:r w:rsidR="00B352B0" w:rsidRPr="00C546CF">
              <w:rPr>
                <w:spacing w:val="30"/>
              </w:rPr>
              <w:t xml:space="preserve">– </w:t>
            </w:r>
            <w:sdt>
              <w:sdtPr>
                <w:rPr>
                  <w:spacing w:val="30"/>
                </w:rPr>
                <w:alias w:val="End Time"/>
                <w:tag w:val="End Time"/>
                <w:id w:val="88141075"/>
                <w:placeholder>
                  <w:docPart w:val="113869B3DFFF4BAC85DF4200CE7134F5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A75373" w:rsidRPr="00C546CF">
                  <w:rPr>
                    <w:spacing w:val="30"/>
                  </w:rPr>
                  <w:t>10:30 a</w:t>
                </w:r>
                <w:r w:rsidR="00A75373" w:rsidRPr="00C546CF">
                  <w:rPr>
                    <w:spacing w:val="11"/>
                  </w:rPr>
                  <w:t>m</w:t>
                </w:r>
              </w:sdtContent>
            </w:sdt>
          </w:p>
        </w:tc>
        <w:tc>
          <w:tcPr>
            <w:tcW w:w="477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B352B0" w:rsidRPr="00C05330" w:rsidRDefault="00E7084B" w:rsidP="00240F83">
            <w:pPr>
              <w:pStyle w:val="Session"/>
            </w:pPr>
            <w:r w:rsidRPr="00C05330">
              <w:t>Exhibits Open</w:t>
            </w:r>
          </w:p>
        </w:tc>
        <w:tc>
          <w:tcPr>
            <w:tcW w:w="7672" w:type="dxa"/>
            <w:gridSpan w:val="4"/>
            <w:tcBorders>
              <w:bottom w:val="single" w:sz="6" w:space="0" w:color="A6A6A6" w:themeColor="background1" w:themeShade="A6"/>
            </w:tcBorders>
            <w:vAlign w:val="center"/>
          </w:tcPr>
          <w:sdt>
            <w:sdtPr>
              <w:id w:val="88142027"/>
              <w:placeholder>
                <w:docPart w:val="D93BAFF0B86C4EEA97A967BFDFA785B9"/>
              </w:placeholder>
              <w:temporary/>
              <w:showingPlcHdr/>
            </w:sdtPr>
            <w:sdtEndPr/>
            <w:sdtContent>
              <w:p w:rsidR="00B352B0" w:rsidRPr="00C05330" w:rsidRDefault="00500346" w:rsidP="006072BF">
                <w:pPr>
                  <w:pStyle w:val="Session"/>
                </w:pPr>
                <w:r w:rsidRPr="00C05330">
                  <w:t>Opening Ceremonies</w:t>
                </w:r>
              </w:p>
            </w:sdtContent>
          </w:sdt>
          <w:sdt>
            <w:sdtPr>
              <w:rPr>
                <w:bCs/>
              </w:rPr>
              <w:id w:val="88142056"/>
              <w:placeholder>
                <w:docPart w:val="C0B24396E7314BCCB4CF88E30102C3E6"/>
              </w:placeholder>
              <w:temporary/>
              <w:showingPlcHdr/>
            </w:sdtPr>
            <w:sdtEndPr/>
            <w:sdtContent>
              <w:p w:rsidR="00500346" w:rsidRDefault="00500346" w:rsidP="00305383">
                <w:pPr>
                  <w:pStyle w:val="Session"/>
                  <w:rPr>
                    <w:bCs/>
                  </w:rPr>
                </w:pPr>
                <w:r w:rsidRPr="00305383">
                  <w:rPr>
                    <w:b/>
                  </w:rPr>
                  <w:t xml:space="preserve">Keynote Address: Steven H. Kastner, </w:t>
                </w:r>
                <w:r w:rsidRPr="00305383">
                  <w:rPr>
                    <w:bCs/>
                  </w:rPr>
                  <w:t>Breakthroughs for the Next Generation</w:t>
                </w:r>
              </w:p>
            </w:sdtContent>
          </w:sdt>
          <w:sdt>
            <w:sdtPr>
              <w:rPr>
                <w:b/>
              </w:rPr>
              <w:id w:val="88142085"/>
              <w:placeholder>
                <w:docPart w:val="D3C60B1AEC674214AAA66947C40FE119"/>
              </w:placeholder>
              <w:temporary/>
              <w:showingPlcHdr/>
            </w:sdtPr>
            <w:sdtEndPr/>
            <w:sdtContent>
              <w:p w:rsidR="00B352B0" w:rsidRPr="00305383" w:rsidRDefault="00500346" w:rsidP="00500346">
                <w:pPr>
                  <w:pStyle w:val="Session"/>
                  <w:rPr>
                    <w:b/>
                  </w:rPr>
                </w:pPr>
                <w:r w:rsidRPr="00305383">
                  <w:rPr>
                    <w:b/>
                  </w:rPr>
                  <w:t>(Grand Ballroom)</w:t>
                </w:r>
              </w:p>
            </w:sdtContent>
          </w:sdt>
        </w:tc>
      </w:tr>
      <w:tr w:rsidR="00C82D2B" w:rsidRPr="00C05330" w:rsidTr="006355D8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B352B0" w:rsidRPr="00C546CF" w:rsidRDefault="00F46934" w:rsidP="006355D8">
            <w:pPr>
              <w:pStyle w:val="Time"/>
            </w:pPr>
            <w:sdt>
              <w:sdtPr>
                <w:rPr>
                  <w:spacing w:val="24"/>
                </w:rPr>
                <w:alias w:val="Start Time"/>
                <w:tag w:val="Start Time"/>
                <w:id w:val="88141158"/>
                <w:placeholder>
                  <w:docPart w:val="DEBEEA2C33B741F2B080866C65163FE7"/>
                </w:placeholder>
                <w:temporary/>
                <w:showingPlcHdr/>
              </w:sdtPr>
              <w:sdtEndPr/>
              <w:sdtContent>
                <w:r w:rsidR="00A75373" w:rsidRPr="00C546CF">
                  <w:rPr>
                    <w:spacing w:val="24"/>
                  </w:rPr>
                  <w:t>10:45 am</w:t>
                </w:r>
              </w:sdtContent>
            </w:sdt>
            <w:r w:rsidR="00500346" w:rsidRPr="00C546CF">
              <w:rPr>
                <w:spacing w:val="24"/>
              </w:rPr>
              <w:t xml:space="preserve"> </w:t>
            </w:r>
            <w:r w:rsidR="00B352B0" w:rsidRPr="00C546CF">
              <w:rPr>
                <w:spacing w:val="24"/>
              </w:rPr>
              <w:t>-</w:t>
            </w:r>
            <w:r w:rsidR="0091746F" w:rsidRPr="00C546CF">
              <w:rPr>
                <w:spacing w:val="24"/>
              </w:rPr>
              <w:t xml:space="preserve"> </w:t>
            </w:r>
            <w:sdt>
              <w:sdtPr>
                <w:rPr>
                  <w:spacing w:val="24"/>
                </w:rPr>
                <w:alias w:val="End Time"/>
                <w:tag w:val="End Time"/>
                <w:id w:val="88141188"/>
                <w:placeholder>
                  <w:docPart w:val="C1DCF06324A343D19CAD7889EEDA22AA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A75373" w:rsidRPr="00C546CF">
                  <w:rPr>
                    <w:spacing w:val="24"/>
                  </w:rPr>
                  <w:t>12:00 p</w:t>
                </w:r>
                <w:r w:rsidR="00A75373" w:rsidRPr="00C546CF">
                  <w:rPr>
                    <w:spacing w:val="0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B352B0" w:rsidRPr="00C05330" w:rsidRDefault="00B352B0" w:rsidP="00B352B0">
            <w:pPr>
              <w:rPr>
                <w:szCs w:val="18"/>
              </w:rPr>
            </w:pPr>
          </w:p>
        </w:tc>
        <w:tc>
          <w:tcPr>
            <w:tcW w:w="1988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sdt>
            <w:sdtPr>
              <w:id w:val="88142131"/>
              <w:placeholder>
                <w:docPart w:val="41B9AA04633E4F93AB154BBFF772EC8B"/>
              </w:placeholder>
              <w:temporary/>
              <w:showingPlcHdr/>
            </w:sdtPr>
            <w:sdtEndPr/>
            <w:sdtContent>
              <w:p w:rsidR="00C82D2B" w:rsidRPr="00C05330" w:rsidRDefault="00F86D5C" w:rsidP="00E93A25">
                <w:pPr>
                  <w:pStyle w:val="Presentation"/>
                </w:pPr>
                <w:r w:rsidRPr="00C05330">
                  <w:t>Managing and Motivating Employees</w:t>
                </w:r>
              </w:p>
            </w:sdtContent>
          </w:sdt>
          <w:sdt>
            <w:sdtPr>
              <w:id w:val="88142160"/>
              <w:placeholder>
                <w:docPart w:val="93B1B5808EC643469015B68896D22C95"/>
              </w:placeholder>
              <w:temporary/>
              <w:showingPlcHdr/>
            </w:sdtPr>
            <w:sdtEndPr/>
            <w:sdtContent>
              <w:p w:rsidR="00780521" w:rsidRPr="00C05330" w:rsidRDefault="00F86D5C" w:rsidP="00E93A25">
                <w:pPr>
                  <w:pStyle w:val="Presentation"/>
                </w:pPr>
                <w:r w:rsidRPr="00C05330">
                  <w:t>(North Hall)</w:t>
                </w:r>
              </w:p>
            </w:sdtContent>
          </w:sdt>
        </w:tc>
        <w:tc>
          <w:tcPr>
            <w:tcW w:w="19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DE9D9" w:themeFill="accent6" w:themeFillTint="33"/>
          </w:tcPr>
          <w:sdt>
            <w:sdtPr>
              <w:id w:val="88142188"/>
              <w:placeholder>
                <w:docPart w:val="7B839A5098384DE59348D14C656348DB"/>
              </w:placeholder>
              <w:temporary/>
              <w:showingPlcHdr/>
            </w:sdtPr>
            <w:sdtEndPr/>
            <w:sdtContent>
              <w:p w:rsidR="00C82D2B" w:rsidRPr="00C05330" w:rsidRDefault="00F86D5C" w:rsidP="00E93A25">
                <w:pPr>
                  <w:pStyle w:val="Presentation"/>
                </w:pPr>
                <w:r w:rsidRPr="00C05330">
                  <w:t>Tips for Increasing International Sales</w:t>
                </w:r>
              </w:p>
            </w:sdtContent>
          </w:sdt>
          <w:sdt>
            <w:sdtPr>
              <w:id w:val="88142217"/>
              <w:placeholder>
                <w:docPart w:val="73031D4E7BE74BC4A975BC776ED02788"/>
              </w:placeholder>
              <w:temporary/>
              <w:showingPlcHdr/>
            </w:sdtPr>
            <w:sdtEndPr/>
            <w:sdtContent>
              <w:p w:rsidR="00B352B0" w:rsidRPr="00C05330" w:rsidRDefault="00F86D5C" w:rsidP="00E93A25">
                <w:pPr>
                  <w:pStyle w:val="Presentation"/>
                </w:pPr>
                <w:r w:rsidRPr="00C05330">
                  <w:t>(South Hall)</w:t>
                </w:r>
              </w:p>
            </w:sdtContent>
          </w:sdt>
        </w:tc>
        <w:tc>
          <w:tcPr>
            <w:tcW w:w="180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sdt>
            <w:sdtPr>
              <w:id w:val="88142245"/>
              <w:placeholder>
                <w:docPart w:val="1DFAAB420B18492393025ADDE965450A"/>
              </w:placeholder>
              <w:temporary/>
              <w:showingPlcHdr/>
            </w:sdtPr>
            <w:sdtEndPr/>
            <w:sdtContent>
              <w:p w:rsidR="00C82D2B" w:rsidRPr="00C05330" w:rsidRDefault="00F86D5C" w:rsidP="00E93A25">
                <w:pPr>
                  <w:pStyle w:val="Presentation"/>
                </w:pPr>
                <w:r w:rsidRPr="00C05330">
                  <w:t>Quality vs. Deadline</w:t>
                </w:r>
              </w:p>
            </w:sdtContent>
          </w:sdt>
          <w:sdt>
            <w:sdtPr>
              <w:id w:val="88142274"/>
              <w:placeholder>
                <w:docPart w:val="122D023646BC494080ADEFC11B581F55"/>
              </w:placeholder>
              <w:temporary/>
              <w:showingPlcHdr/>
            </w:sdtPr>
            <w:sdtEndPr/>
            <w:sdtContent>
              <w:p w:rsidR="00B352B0" w:rsidRPr="00C05330" w:rsidRDefault="00F86D5C" w:rsidP="00E93A25">
                <w:pPr>
                  <w:pStyle w:val="Presentation"/>
                </w:pPr>
                <w:r w:rsidRPr="00C05330">
                  <w:t>(East Hall)</w:t>
                </w:r>
              </w:p>
            </w:sdtContent>
          </w:sdt>
        </w:tc>
        <w:tc>
          <w:tcPr>
            <w:tcW w:w="188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sdt>
            <w:sdtPr>
              <w:rPr>
                <w:szCs w:val="18"/>
              </w:rPr>
              <w:id w:val="88142302"/>
              <w:placeholder>
                <w:docPart w:val="E338082EE3904BE78ECC5671C1CDEB79"/>
              </w:placeholder>
              <w:temporary/>
              <w:showingPlcHdr/>
            </w:sdtPr>
            <w:sdtEndPr/>
            <w:sdtContent>
              <w:p w:rsidR="00C82D2B" w:rsidRPr="00C05330" w:rsidRDefault="00F86D5C" w:rsidP="00E93A25">
                <w:pPr>
                  <w:pStyle w:val="Presentation"/>
                  <w:rPr>
                    <w:szCs w:val="18"/>
                  </w:rPr>
                </w:pPr>
                <w:r w:rsidRPr="00C05330">
                  <w:t>Build It or Buy</w:t>
                </w:r>
                <w:r w:rsidRPr="00C05330">
                  <w:rPr>
                    <w:szCs w:val="18"/>
                  </w:rPr>
                  <w:t xml:space="preserve"> It?</w:t>
                </w:r>
              </w:p>
            </w:sdtContent>
          </w:sdt>
          <w:sdt>
            <w:sdtPr>
              <w:id w:val="88142330"/>
              <w:placeholder>
                <w:docPart w:val="680EAD7736764337B2B95AC689CB62C9"/>
              </w:placeholder>
              <w:temporary/>
              <w:showingPlcHdr/>
            </w:sdtPr>
            <w:sdtEndPr/>
            <w:sdtContent>
              <w:p w:rsidR="00B352B0" w:rsidRPr="00C05330" w:rsidRDefault="00F86D5C" w:rsidP="00E93A25">
                <w:pPr>
                  <w:pStyle w:val="Presentation"/>
                </w:pPr>
                <w:r w:rsidRPr="00C05330">
                  <w:t>(West Hall)</w:t>
                </w:r>
              </w:p>
            </w:sdtContent>
          </w:sdt>
        </w:tc>
      </w:tr>
      <w:tr w:rsidR="00B352B0" w:rsidRPr="00C05330" w:rsidTr="006355D8">
        <w:tc>
          <w:tcPr>
            <w:tcW w:w="2161" w:type="dxa"/>
            <w:shd w:val="clear" w:color="auto" w:fill="F2F2F2" w:themeFill="background1" w:themeFillShade="F2"/>
            <w:tcFitText/>
          </w:tcPr>
          <w:p w:rsidR="00B352B0" w:rsidRPr="00C546CF" w:rsidRDefault="00F46934" w:rsidP="006355D8">
            <w:pPr>
              <w:pStyle w:val="Time"/>
            </w:pPr>
            <w:sdt>
              <w:sdtPr>
                <w:rPr>
                  <w:spacing w:val="30"/>
                </w:rPr>
                <w:alias w:val="Start Time"/>
                <w:tag w:val="Start Time"/>
                <w:id w:val="88141271"/>
                <w:placeholder>
                  <w:docPart w:val="B70C3C3072184D40BC32FC522449A404"/>
                </w:placeholder>
                <w:temporary/>
                <w:showingPlcHdr/>
              </w:sdtPr>
              <w:sdtEndPr/>
              <w:sdtContent>
                <w:r w:rsidR="00A75373" w:rsidRPr="00E93A25">
                  <w:rPr>
                    <w:spacing w:val="30"/>
                  </w:rPr>
                  <w:t>12:00 pm</w:t>
                </w:r>
              </w:sdtContent>
            </w:sdt>
            <w:r w:rsidR="00500346" w:rsidRPr="00E93A25">
              <w:rPr>
                <w:spacing w:val="30"/>
              </w:rPr>
              <w:t xml:space="preserve"> </w:t>
            </w:r>
            <w:r w:rsidR="00B352B0" w:rsidRPr="00E93A25">
              <w:rPr>
                <w:spacing w:val="30"/>
              </w:rPr>
              <w:t xml:space="preserve">– </w:t>
            </w:r>
            <w:sdt>
              <w:sdtPr>
                <w:rPr>
                  <w:spacing w:val="30"/>
                </w:rPr>
                <w:alias w:val="End Time"/>
                <w:tag w:val="End Time"/>
                <w:id w:val="88141301"/>
                <w:placeholder>
                  <w:docPart w:val="474CB8C93C6D48BEB1DA31B29B101BFB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A75373" w:rsidRPr="00E93A25">
                  <w:rPr>
                    <w:spacing w:val="30"/>
                  </w:rPr>
                  <w:t>1:30 p</w:t>
                </w:r>
                <w:r w:rsidR="00A75373" w:rsidRPr="00E93A25">
                  <w:rPr>
                    <w:spacing w:val="1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B352B0" w:rsidRPr="00C05330" w:rsidRDefault="00B352B0" w:rsidP="007502EF">
            <w:pPr>
              <w:jc w:val="center"/>
              <w:rPr>
                <w:szCs w:val="18"/>
              </w:rPr>
            </w:pPr>
          </w:p>
        </w:tc>
        <w:sdt>
          <w:sdtPr>
            <w:id w:val="88142866"/>
            <w:placeholder>
              <w:docPart w:val="69C5362666C34C8EBEDD7C7CCFC8C64B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shd w:val="clear" w:color="auto" w:fill="F2F2F2" w:themeFill="background1" w:themeFillShade="F2"/>
                <w:vAlign w:val="center"/>
              </w:tcPr>
              <w:p w:rsidR="00B352B0" w:rsidRPr="00C05330" w:rsidRDefault="00F86D5C" w:rsidP="00F86D5C">
                <w:pPr>
                  <w:pStyle w:val="Session"/>
                </w:pPr>
                <w:r w:rsidRPr="00C05330">
                  <w:t>Lunch Break</w:t>
                </w:r>
              </w:p>
            </w:tc>
          </w:sdtContent>
        </w:sdt>
      </w:tr>
      <w:tr w:rsidR="00C82D2B" w:rsidRPr="00C05330" w:rsidTr="006355D8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B352B0" w:rsidRPr="00C546CF" w:rsidRDefault="00F46934" w:rsidP="006355D8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384"/>
                <w:placeholder>
                  <w:docPart w:val="0CB3A7661B414A73B0970940E5BAF1DC"/>
                </w:placeholder>
                <w:temporary/>
                <w:showingPlcHdr/>
              </w:sdtPr>
              <w:sdtEndPr/>
              <w:sdtContent>
                <w:r w:rsidR="00A75373" w:rsidRPr="00C546CF">
                  <w:rPr>
                    <w:spacing w:val="37"/>
                  </w:rPr>
                  <w:t>1:30 pm</w:t>
                </w:r>
              </w:sdtContent>
            </w:sdt>
            <w:r w:rsidR="00500346" w:rsidRPr="00C546CF">
              <w:rPr>
                <w:spacing w:val="37"/>
              </w:rPr>
              <w:t xml:space="preserve"> </w:t>
            </w:r>
            <w:r w:rsidR="00B352B0" w:rsidRPr="00C546CF">
              <w:rPr>
                <w:spacing w:val="37"/>
              </w:rPr>
              <w:t xml:space="preserve">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414"/>
                <w:placeholder>
                  <w:docPart w:val="85CA5F4EEBA54A329440B6F3470FD361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A75373" w:rsidRPr="00C546CF">
                  <w:rPr>
                    <w:spacing w:val="37"/>
                  </w:rPr>
                  <w:t>3:00 p</w:t>
                </w:r>
                <w:r w:rsidR="00A75373" w:rsidRPr="00C546CF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B352B0" w:rsidRPr="00C05330" w:rsidRDefault="00B352B0" w:rsidP="007502EF">
            <w:pPr>
              <w:jc w:val="center"/>
              <w:rPr>
                <w:szCs w:val="18"/>
              </w:rPr>
            </w:pPr>
          </w:p>
        </w:tc>
        <w:tc>
          <w:tcPr>
            <w:tcW w:w="1988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:rsidR="00C82D2B" w:rsidRPr="00C05330" w:rsidRDefault="00C82D2B" w:rsidP="00E93A25">
            <w:pPr>
              <w:pStyle w:val="Presentation"/>
            </w:pPr>
            <w:r w:rsidRPr="00C05330">
              <w:t xml:space="preserve">Maximizing </w:t>
            </w:r>
            <w:r w:rsidR="00DF0883" w:rsidRPr="00C05330">
              <w:t>Y</w:t>
            </w:r>
            <w:r w:rsidRPr="00C05330">
              <w:t>our Building Space</w:t>
            </w:r>
          </w:p>
          <w:p w:rsidR="00B352B0" w:rsidRPr="00C05330" w:rsidRDefault="00C82D2B" w:rsidP="00E93A25">
            <w:pPr>
              <w:pStyle w:val="Presentation"/>
            </w:pPr>
            <w:r w:rsidRPr="00C05330">
              <w:t>(North Hall)</w:t>
            </w:r>
          </w:p>
        </w:tc>
        <w:tc>
          <w:tcPr>
            <w:tcW w:w="19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DE9D9" w:themeFill="accent6" w:themeFillTint="33"/>
          </w:tcPr>
          <w:sdt>
            <w:sdtPr>
              <w:id w:val="88142358"/>
              <w:placeholder>
                <w:docPart w:val="C7824C47718F4EA9BB23560FCDEE082C"/>
              </w:placeholder>
              <w:temporary/>
              <w:showingPlcHdr/>
            </w:sdtPr>
            <w:sdtEndPr/>
            <w:sdtContent>
              <w:p w:rsidR="00C82D2B" w:rsidRPr="00C05330" w:rsidRDefault="00F86D5C" w:rsidP="00E93A25">
                <w:pPr>
                  <w:pStyle w:val="Presentation"/>
                </w:pPr>
                <w:r w:rsidRPr="00C05330">
                  <w:t>Competing with Big Corporations</w:t>
                </w:r>
              </w:p>
            </w:sdtContent>
          </w:sdt>
          <w:sdt>
            <w:sdtPr>
              <w:id w:val="88142407"/>
              <w:placeholder>
                <w:docPart w:val="1653B98747BC4E878CE15F8E5E7FB117"/>
              </w:placeholder>
              <w:temporary/>
              <w:showingPlcHdr/>
            </w:sdtPr>
            <w:sdtEndPr/>
            <w:sdtContent>
              <w:p w:rsidR="00B352B0" w:rsidRPr="00F86D5C" w:rsidRDefault="00F86D5C" w:rsidP="00E93A25">
                <w:pPr>
                  <w:pStyle w:val="Presentation"/>
                  <w:rPr>
                    <w:b w:val="0"/>
                    <w:sz w:val="20"/>
                    <w:szCs w:val="24"/>
                  </w:rPr>
                </w:pPr>
                <w:r w:rsidRPr="00C05330">
                  <w:t>(South Hall)</w:t>
                </w:r>
              </w:p>
            </w:sdtContent>
          </w:sdt>
        </w:tc>
        <w:tc>
          <w:tcPr>
            <w:tcW w:w="180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sdt>
            <w:sdtPr>
              <w:id w:val="88142408"/>
              <w:placeholder>
                <w:docPart w:val="6CDF2107A8BA49C5987D6D866D5049FF"/>
              </w:placeholder>
              <w:temporary/>
              <w:showingPlcHdr/>
            </w:sdtPr>
            <w:sdtEndPr/>
            <w:sdtContent>
              <w:p w:rsidR="00C82D2B" w:rsidRPr="00C05330" w:rsidRDefault="00F86D5C" w:rsidP="00E93A25">
                <w:pPr>
                  <w:pStyle w:val="Presentation"/>
                </w:pPr>
                <w:r w:rsidRPr="00C05330">
                  <w:t>Learning from Past Mistakes</w:t>
                </w:r>
              </w:p>
            </w:sdtContent>
          </w:sdt>
          <w:sdt>
            <w:sdtPr>
              <w:id w:val="88142437"/>
              <w:placeholder>
                <w:docPart w:val="EB5103E625C245E087B78836ACAFD43A"/>
              </w:placeholder>
              <w:temporary/>
              <w:showingPlcHdr/>
            </w:sdtPr>
            <w:sdtEndPr/>
            <w:sdtContent>
              <w:p w:rsidR="00B352B0" w:rsidRPr="00C05330" w:rsidRDefault="00F86D5C" w:rsidP="00E93A25">
                <w:pPr>
                  <w:pStyle w:val="Presentation"/>
                </w:pPr>
                <w:r w:rsidRPr="00C05330">
                  <w:t>(East Hall)</w:t>
                </w:r>
              </w:p>
            </w:sdtContent>
          </w:sdt>
        </w:tc>
        <w:tc>
          <w:tcPr>
            <w:tcW w:w="188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sdt>
            <w:sdtPr>
              <w:id w:val="88142466"/>
              <w:placeholder>
                <w:docPart w:val="8E996B198ED04762B6F7D4C30D28B5FE"/>
              </w:placeholder>
              <w:temporary/>
              <w:showingPlcHdr/>
            </w:sdtPr>
            <w:sdtEndPr/>
            <w:sdtContent>
              <w:p w:rsidR="00C82D2B" w:rsidRPr="00C05330" w:rsidRDefault="00F86D5C" w:rsidP="00E93A25">
                <w:pPr>
                  <w:pStyle w:val="Presentation"/>
                </w:pPr>
                <w:r w:rsidRPr="00C05330">
                  <w:t>Managing Contract Work</w:t>
                </w:r>
              </w:p>
            </w:sdtContent>
          </w:sdt>
          <w:sdt>
            <w:sdtPr>
              <w:id w:val="88142495"/>
              <w:placeholder>
                <w:docPart w:val="DF5C47F62D834546A3E008CBA11450C7"/>
              </w:placeholder>
              <w:temporary/>
              <w:showingPlcHdr/>
            </w:sdtPr>
            <w:sdtEndPr/>
            <w:sdtContent>
              <w:p w:rsidR="00B352B0" w:rsidRPr="00C05330" w:rsidRDefault="00F86D5C" w:rsidP="00E93A25">
                <w:pPr>
                  <w:pStyle w:val="Presentation"/>
                </w:pPr>
                <w:r>
                  <w:t>(</w:t>
                </w:r>
                <w:r w:rsidRPr="00C05330">
                  <w:t>West Hall)</w:t>
                </w:r>
              </w:p>
            </w:sdtContent>
          </w:sdt>
        </w:tc>
      </w:tr>
      <w:tr w:rsidR="00B352B0" w:rsidRPr="00C05330" w:rsidTr="006355D8">
        <w:tc>
          <w:tcPr>
            <w:tcW w:w="2161" w:type="dxa"/>
            <w:shd w:val="clear" w:color="auto" w:fill="D9D9D9" w:themeFill="background1" w:themeFillShade="D9"/>
            <w:tcFitText/>
          </w:tcPr>
          <w:p w:rsidR="00B352B0" w:rsidRPr="00C546CF" w:rsidRDefault="00F46934" w:rsidP="006355D8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497"/>
                <w:placeholder>
                  <w:docPart w:val="CD0F4E6A2A6948C9BF4E5249E440B538"/>
                </w:placeholder>
                <w:temporary/>
                <w:showingPlcHdr/>
              </w:sdtPr>
              <w:sdtEndPr/>
              <w:sdtContent>
                <w:r w:rsidR="00A75373" w:rsidRPr="00E93A25">
                  <w:rPr>
                    <w:spacing w:val="37"/>
                  </w:rPr>
                  <w:t>3:15 pm</w:t>
                </w:r>
              </w:sdtContent>
            </w:sdt>
            <w:r w:rsidR="00500346" w:rsidRPr="00E93A25">
              <w:rPr>
                <w:spacing w:val="37"/>
              </w:rPr>
              <w:t xml:space="preserve"> </w:t>
            </w:r>
            <w:r w:rsidR="00B352B0" w:rsidRPr="00E93A25">
              <w:rPr>
                <w:spacing w:val="37"/>
              </w:rPr>
              <w:t xml:space="preserve">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527"/>
                <w:placeholder>
                  <w:docPart w:val="B09316E8ED824ED99843A15C4D91D15A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A75373" w:rsidRPr="00E93A25">
                  <w:rPr>
                    <w:spacing w:val="37"/>
                  </w:rPr>
                  <w:t>5:00 p</w:t>
                </w:r>
                <w:r w:rsidR="00A75373" w:rsidRPr="00E93A25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B352B0" w:rsidRPr="00C05330" w:rsidRDefault="00B352B0" w:rsidP="007502EF">
            <w:pPr>
              <w:jc w:val="center"/>
              <w:rPr>
                <w:szCs w:val="18"/>
              </w:rPr>
            </w:pPr>
          </w:p>
        </w:tc>
        <w:sdt>
          <w:sdtPr>
            <w:id w:val="88142523"/>
            <w:placeholder>
              <w:docPart w:val="0B7F0462F04449AC8746D2E326FC4953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top w:val="single" w:sz="6" w:space="0" w:color="A6A6A6" w:themeColor="background1" w:themeShade="A6"/>
                </w:tcBorders>
                <w:shd w:val="clear" w:color="auto" w:fill="D9D9D9" w:themeFill="background1" w:themeFillShade="D9"/>
                <w:vAlign w:val="center"/>
              </w:tcPr>
              <w:p w:rsidR="00B352B0" w:rsidRPr="00C05330" w:rsidRDefault="00F86D5C" w:rsidP="00F86D5C">
                <w:pPr>
                  <w:pStyle w:val="Session"/>
                </w:pPr>
                <w:r w:rsidRPr="00C05330">
                  <w:t>Afternoon Workshops</w:t>
                </w:r>
              </w:p>
            </w:tc>
          </w:sdtContent>
        </w:sdt>
      </w:tr>
    </w:tbl>
    <w:sdt>
      <w:sdtPr>
        <w:alias w:val="Date"/>
        <w:tag w:val="Date"/>
        <w:id w:val="88140784"/>
        <w:placeholder>
          <w:docPart w:val="E54029C6F0CF4812BF54925CAFE4DBA9"/>
        </w:placeholder>
        <w:showingPlcHdr/>
        <w:date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A75373" w:rsidRPr="00A75373" w:rsidRDefault="00A75373" w:rsidP="00A75373">
          <w:pPr>
            <w:pStyle w:val="Heading2"/>
          </w:pPr>
          <w:r>
            <w:t>[Click to select date]</w:t>
          </w:r>
        </w:p>
      </w:sdtContent>
    </w:sdt>
    <w:tbl>
      <w:tblPr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161"/>
        <w:gridCol w:w="477"/>
        <w:gridCol w:w="1988"/>
        <w:gridCol w:w="1988"/>
        <w:gridCol w:w="1807"/>
        <w:gridCol w:w="1889"/>
      </w:tblGrid>
      <w:tr w:rsidR="00500346" w:rsidRPr="00C05330" w:rsidTr="00E93A25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8"/>
                </w:rPr>
                <w:alias w:val="Start Time"/>
                <w:tag w:val="Start Time"/>
                <w:id w:val="88141622"/>
                <w:placeholder>
                  <w:docPart w:val="787433AFD3F24A6382FAE8842BBF584D"/>
                </w:placeholder>
                <w:temporary/>
                <w:showingPlcHdr/>
              </w:sdtPr>
              <w:sdtEndPr/>
              <w:sdtContent>
                <w:r w:rsidR="00500346" w:rsidRPr="006355D8">
                  <w:rPr>
                    <w:spacing w:val="38"/>
                  </w:rPr>
                  <w:t>8:00 am</w:t>
                </w:r>
              </w:sdtContent>
            </w:sdt>
            <w:r w:rsidR="00500346" w:rsidRPr="006355D8">
              <w:rPr>
                <w:spacing w:val="38"/>
              </w:rPr>
              <w:t xml:space="preserve"> – </w:t>
            </w:r>
            <w:sdt>
              <w:sdtPr>
                <w:rPr>
                  <w:spacing w:val="38"/>
                </w:rPr>
                <w:alias w:val="End Time"/>
                <w:tag w:val="End Time"/>
                <w:id w:val="88141623"/>
                <w:placeholder>
                  <w:docPart w:val="9345B7E991DB449DA07F239A682CC9E5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6355D8">
                  <w:rPr>
                    <w:spacing w:val="38"/>
                  </w:rPr>
                  <w:t>4:00 p</w:t>
                </w:r>
                <w:r w:rsidR="00500346" w:rsidRPr="006355D8">
                  <w:rPr>
                    <w:spacing w:val="-8"/>
                  </w:rPr>
                  <w:t>m</w:t>
                </w:r>
              </w:sdtContent>
            </w:sdt>
          </w:p>
        </w:tc>
        <w:tc>
          <w:tcPr>
            <w:tcW w:w="477" w:type="dxa"/>
            <w:tcBorders>
              <w:bottom w:val="single" w:sz="6" w:space="0" w:color="A6A6A6" w:themeColor="background1" w:themeShade="A6"/>
              <w:right w:val="nil"/>
            </w:tcBorders>
            <w:shd w:val="clear" w:color="auto" w:fill="D9D9D9" w:themeFill="background1" w:themeFillShade="D9"/>
            <w:vAlign w:val="center"/>
          </w:tcPr>
          <w:p w:rsidR="00500346" w:rsidRPr="00C05330" w:rsidRDefault="00500346" w:rsidP="00240F83">
            <w:pPr>
              <w:pStyle w:val="Session"/>
            </w:pPr>
          </w:p>
        </w:tc>
        <w:sdt>
          <w:sdtPr>
            <w:id w:val="88142129"/>
            <w:placeholder>
              <w:docPart w:val="8157633C2A0E4D8C908ACD00DB88B9EE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left w:val="nil"/>
                  <w:bottom w:val="single" w:sz="6" w:space="0" w:color="A6A6A6" w:themeColor="background1" w:themeShade="A6"/>
                </w:tcBorders>
                <w:shd w:val="clear" w:color="auto" w:fill="D9D9D9" w:themeFill="background1" w:themeFillShade="D9"/>
                <w:vAlign w:val="center"/>
              </w:tcPr>
              <w:p w:rsidR="00500346" w:rsidRPr="00C05330" w:rsidRDefault="00500346" w:rsidP="00240F83">
                <w:pPr>
                  <w:pStyle w:val="Session"/>
                </w:pPr>
                <w:r w:rsidRPr="00C05330">
                  <w:t>Registration</w:t>
                </w:r>
              </w:p>
            </w:tc>
          </w:sdtContent>
        </w:sdt>
      </w:tr>
      <w:tr w:rsidR="00824CE1" w:rsidRPr="00C05330" w:rsidTr="00E93A25">
        <w:tc>
          <w:tcPr>
            <w:tcW w:w="2161" w:type="dxa"/>
            <w:shd w:val="clear" w:color="auto" w:fill="F2F2F2" w:themeFill="background1" w:themeFillShade="F2"/>
            <w:tcFitText/>
          </w:tcPr>
          <w:p w:rsidR="00824CE1" w:rsidRPr="00C546CF" w:rsidRDefault="00F46934" w:rsidP="00C546CF">
            <w:pPr>
              <w:pStyle w:val="Time"/>
            </w:pPr>
            <w:sdt>
              <w:sdtPr>
                <w:rPr>
                  <w:spacing w:val="38"/>
                </w:rPr>
                <w:alias w:val="Start Time"/>
                <w:tag w:val="Start Time"/>
                <w:id w:val="88141624"/>
                <w:placeholder>
                  <w:docPart w:val="06C15E140A7E4DB3B1923C04DA88CED3"/>
                </w:placeholder>
                <w:temporary/>
                <w:showingPlcHdr/>
              </w:sdtPr>
              <w:sdtEndPr/>
              <w:sdtContent>
                <w:r w:rsidR="00500346" w:rsidRPr="00E93A25">
                  <w:rPr>
                    <w:spacing w:val="38"/>
                  </w:rPr>
                  <w:t>8:00 am</w:t>
                </w:r>
              </w:sdtContent>
            </w:sdt>
            <w:r w:rsidR="00824CE1" w:rsidRPr="00E93A25">
              <w:rPr>
                <w:spacing w:val="38"/>
              </w:rPr>
              <w:t xml:space="preserve"> – </w:t>
            </w:r>
            <w:sdt>
              <w:sdtPr>
                <w:rPr>
                  <w:spacing w:val="38"/>
                </w:rPr>
                <w:alias w:val="End Time"/>
                <w:tag w:val="End Time"/>
                <w:id w:val="88141625"/>
                <w:placeholder>
                  <w:docPart w:val="663A29BE5854417EB4F32178288F29A6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E93A25">
                  <w:rPr>
                    <w:spacing w:val="38"/>
                  </w:rPr>
                  <w:t>9:00 a</w:t>
                </w:r>
                <w:r w:rsidR="00500346" w:rsidRPr="00E93A25">
                  <w:rPr>
                    <w:spacing w:val="-3"/>
                  </w:rPr>
                  <w:t>m</w:t>
                </w:r>
              </w:sdtContent>
            </w:sdt>
          </w:p>
        </w:tc>
        <w:tc>
          <w:tcPr>
            <w:tcW w:w="477" w:type="dxa"/>
            <w:tcBorders>
              <w:bottom w:val="single" w:sz="6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824CE1" w:rsidRPr="00C05330" w:rsidRDefault="00824CE1" w:rsidP="00240F83">
            <w:pPr>
              <w:pStyle w:val="Session"/>
            </w:pPr>
          </w:p>
        </w:tc>
        <w:sdt>
          <w:sdtPr>
            <w:id w:val="88142552"/>
            <w:placeholder>
              <w:docPart w:val="F2AD724558A54DB295A91A443B78349D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left w:val="nil"/>
                </w:tcBorders>
                <w:shd w:val="clear" w:color="auto" w:fill="F2F2F2" w:themeFill="background1" w:themeFillShade="F2"/>
                <w:vAlign w:val="center"/>
              </w:tcPr>
              <w:p w:rsidR="00824CE1" w:rsidRPr="00C05330" w:rsidRDefault="00F86D5C" w:rsidP="00F86D5C">
                <w:pPr>
                  <w:pStyle w:val="Session"/>
                </w:pPr>
                <w:r w:rsidRPr="00C05330">
                  <w:t>Continental Breakfast</w:t>
                </w:r>
              </w:p>
            </w:tc>
          </w:sdtContent>
        </w:sdt>
      </w:tr>
      <w:tr w:rsidR="00500346" w:rsidRPr="00C05330" w:rsidTr="00E93A25">
        <w:tc>
          <w:tcPr>
            <w:tcW w:w="2161" w:type="dxa"/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0"/>
                </w:rPr>
                <w:alias w:val="Start Time"/>
                <w:tag w:val="Start Time"/>
                <w:id w:val="88141708"/>
                <w:placeholder>
                  <w:docPart w:val="E90CEC0DD6B74E9EBDBD8BE822277851"/>
                </w:placeholder>
                <w:temporary/>
                <w:showingPlcHdr/>
              </w:sdtPr>
              <w:sdtEndPr/>
              <w:sdtContent>
                <w:r w:rsidR="00500346" w:rsidRPr="00C546CF">
                  <w:rPr>
                    <w:spacing w:val="30"/>
                  </w:rPr>
                  <w:t>9:00 am</w:t>
                </w:r>
              </w:sdtContent>
            </w:sdt>
            <w:r w:rsidR="00500346" w:rsidRPr="00C546CF">
              <w:rPr>
                <w:spacing w:val="30"/>
              </w:rPr>
              <w:t xml:space="preserve"> – </w:t>
            </w:r>
            <w:sdt>
              <w:sdtPr>
                <w:rPr>
                  <w:spacing w:val="30"/>
                </w:rPr>
                <w:alias w:val="End Time"/>
                <w:tag w:val="End Time"/>
                <w:id w:val="88141709"/>
                <w:placeholder>
                  <w:docPart w:val="0C55D8C69D4C4F58AE4F358A4C21A9BD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C546CF">
                  <w:rPr>
                    <w:spacing w:val="30"/>
                  </w:rPr>
                  <w:t>10:30 a</w:t>
                </w:r>
                <w:r w:rsidR="00500346" w:rsidRPr="00C546CF">
                  <w:rPr>
                    <w:spacing w:val="11"/>
                  </w:rPr>
                  <w:t>m</w:t>
                </w:r>
              </w:sdtContent>
            </w:sdt>
          </w:p>
        </w:tc>
        <w:tc>
          <w:tcPr>
            <w:tcW w:w="477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500346" w:rsidRPr="00C05330" w:rsidRDefault="00500346" w:rsidP="00240F83">
            <w:pPr>
              <w:pStyle w:val="Session"/>
            </w:pPr>
            <w:r w:rsidRPr="00C05330">
              <w:t>Exhibits Open</w:t>
            </w:r>
          </w:p>
        </w:tc>
        <w:tc>
          <w:tcPr>
            <w:tcW w:w="7672" w:type="dxa"/>
            <w:gridSpan w:val="4"/>
            <w:tcBorders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sdt>
            <w:sdtPr>
              <w:rPr>
                <w:b/>
              </w:rPr>
              <w:id w:val="88142581"/>
              <w:placeholder>
                <w:docPart w:val="2043A23D98A74853BEE87A758C2A766B"/>
              </w:placeholder>
              <w:temporary/>
              <w:showingPlcHdr/>
            </w:sdtPr>
            <w:sdtEndPr/>
            <w:sdtContent>
              <w:p w:rsidR="00500346" w:rsidRPr="00305383" w:rsidRDefault="00F86D5C" w:rsidP="00305383">
                <w:pPr>
                  <w:pStyle w:val="Session"/>
                  <w:rPr>
                    <w:b/>
                  </w:rPr>
                </w:pPr>
                <w:r w:rsidRPr="00305383">
                  <w:rPr>
                    <w:b/>
                  </w:rPr>
                  <w:t xml:space="preserve">Keynote Address: Linda Contreras, </w:t>
                </w:r>
                <w:r w:rsidRPr="00305383">
                  <w:t>Improving on a Good Idea</w:t>
                </w:r>
              </w:p>
            </w:sdtContent>
          </w:sdt>
          <w:sdt>
            <w:sdtPr>
              <w:id w:val="88142610"/>
              <w:placeholder>
                <w:docPart w:val="939402D5C3D9459A8F4AF923951C31A7"/>
              </w:placeholder>
              <w:temporary/>
              <w:showingPlcHdr/>
            </w:sdtPr>
            <w:sdtEndPr/>
            <w:sdtContent>
              <w:p w:rsidR="00500346" w:rsidRPr="00C05330" w:rsidRDefault="00F86D5C" w:rsidP="00F86D5C">
                <w:pPr>
                  <w:pStyle w:val="Session"/>
                </w:pPr>
                <w:r w:rsidRPr="00305383">
                  <w:rPr>
                    <w:b/>
                  </w:rPr>
                  <w:t>(Grand Ballroom)</w:t>
                </w:r>
              </w:p>
            </w:sdtContent>
          </w:sdt>
        </w:tc>
      </w:tr>
      <w:tr w:rsidR="00500346" w:rsidRPr="00C05330" w:rsidTr="00E93A25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24"/>
                </w:rPr>
                <w:alias w:val="Start Time"/>
                <w:tag w:val="Start Time"/>
                <w:id w:val="88141710"/>
                <w:placeholder>
                  <w:docPart w:val="4521D9872A5D4BB38199C82FF6636359"/>
                </w:placeholder>
                <w:temporary/>
                <w:showingPlcHdr/>
              </w:sdtPr>
              <w:sdtEndPr/>
              <w:sdtContent>
                <w:r w:rsidR="00500346" w:rsidRPr="00C546CF">
                  <w:rPr>
                    <w:spacing w:val="24"/>
                  </w:rPr>
                  <w:t>10:45 am</w:t>
                </w:r>
              </w:sdtContent>
            </w:sdt>
            <w:r w:rsidR="00500346" w:rsidRPr="00C546CF">
              <w:rPr>
                <w:spacing w:val="24"/>
              </w:rPr>
              <w:t xml:space="preserve"> - </w:t>
            </w:r>
            <w:sdt>
              <w:sdtPr>
                <w:rPr>
                  <w:spacing w:val="24"/>
                </w:rPr>
                <w:alias w:val="End Time"/>
                <w:tag w:val="End Time"/>
                <w:id w:val="88141711"/>
                <w:placeholder>
                  <w:docPart w:val="5E0535E72E854F49972CD81F1585EE57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C546CF">
                  <w:rPr>
                    <w:spacing w:val="24"/>
                  </w:rPr>
                  <w:t>12:00 p</w:t>
                </w:r>
                <w:r w:rsidR="00500346" w:rsidRPr="00C546CF">
                  <w:rPr>
                    <w:spacing w:val="0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500346" w:rsidRPr="00C05330" w:rsidRDefault="00500346" w:rsidP="00662B08">
            <w:pPr>
              <w:jc w:val="center"/>
              <w:rPr>
                <w:szCs w:val="18"/>
              </w:rPr>
            </w:pPr>
          </w:p>
        </w:tc>
        <w:tc>
          <w:tcPr>
            <w:tcW w:w="1988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sdt>
            <w:sdtPr>
              <w:id w:val="88142638"/>
              <w:placeholder>
                <w:docPart w:val="2EE18D01529C4C5CACAFB40868F60968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Recycling and Upgrading Your Equipment</w:t>
                </w:r>
              </w:p>
            </w:sdtContent>
          </w:sdt>
          <w:sdt>
            <w:sdtPr>
              <w:id w:val="88142667"/>
              <w:placeholder>
                <w:docPart w:val="76A539C0F91643A39B1F6D6C322BB3FB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(North Hall)</w:t>
                </w:r>
              </w:p>
            </w:sdtContent>
          </w:sdt>
        </w:tc>
        <w:tc>
          <w:tcPr>
            <w:tcW w:w="19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DE9D9" w:themeFill="accent6" w:themeFillTint="33"/>
          </w:tcPr>
          <w:sdt>
            <w:sdtPr>
              <w:id w:val="88142695"/>
              <w:placeholder>
                <w:docPart w:val="839E52ACF73B4BE982FF70D606695577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The High Cost of Advertising</w:t>
                </w:r>
              </w:p>
            </w:sdtContent>
          </w:sdt>
          <w:sdt>
            <w:sdtPr>
              <w:id w:val="88142724"/>
              <w:placeholder>
                <w:docPart w:val="B8B03B92B3A7431F86D13098210B3427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(South Hall)</w:t>
                </w:r>
              </w:p>
            </w:sdtContent>
          </w:sdt>
        </w:tc>
        <w:tc>
          <w:tcPr>
            <w:tcW w:w="180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sdt>
            <w:sdtPr>
              <w:id w:val="88142752"/>
              <w:placeholder>
                <w:docPart w:val="D04097934D0848B69A2EAB18347CBB6B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Delivering World</w:t>
                </w:r>
                <w:r>
                  <w:t>-</w:t>
                </w:r>
                <w:r w:rsidRPr="00C05330">
                  <w:t xml:space="preserve"> Class Products</w:t>
                </w:r>
              </w:p>
            </w:sdtContent>
          </w:sdt>
          <w:sdt>
            <w:sdtPr>
              <w:id w:val="88142781"/>
              <w:placeholder>
                <w:docPart w:val="C87844BAA44C416EB45028B347D4B64C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>
                  <w:t>(</w:t>
                </w:r>
                <w:r w:rsidRPr="00C05330">
                  <w:t>East Hall)</w:t>
                </w:r>
              </w:p>
            </w:sdtContent>
          </w:sdt>
        </w:tc>
        <w:tc>
          <w:tcPr>
            <w:tcW w:w="188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sdt>
            <w:sdtPr>
              <w:id w:val="88142809"/>
              <w:placeholder>
                <w:docPart w:val="AED9CF684422460B87FCE9094E471716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Keeping Up with Technology</w:t>
                </w:r>
              </w:p>
            </w:sdtContent>
          </w:sdt>
          <w:sdt>
            <w:sdtPr>
              <w:id w:val="88142838"/>
              <w:placeholder>
                <w:docPart w:val="17F0702CC5824E5995A77AD20336342D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(West Hall)</w:t>
                </w:r>
              </w:p>
            </w:sdtContent>
          </w:sdt>
        </w:tc>
      </w:tr>
      <w:tr w:rsidR="00500346" w:rsidRPr="00C05330" w:rsidTr="00E93A25">
        <w:tc>
          <w:tcPr>
            <w:tcW w:w="2161" w:type="dxa"/>
            <w:shd w:val="clear" w:color="auto" w:fill="F2F2F2" w:themeFill="background1" w:themeFillShade="F2"/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0"/>
                </w:rPr>
                <w:alias w:val="Start Time"/>
                <w:tag w:val="Start Time"/>
                <w:id w:val="88141712"/>
                <w:placeholder>
                  <w:docPart w:val="9A51EA72487244AB8FF5F2E1FF8148D6"/>
                </w:placeholder>
                <w:temporary/>
                <w:showingPlcHdr/>
              </w:sdtPr>
              <w:sdtEndPr/>
              <w:sdtContent>
                <w:r w:rsidR="00500346" w:rsidRPr="00E93A25">
                  <w:rPr>
                    <w:spacing w:val="30"/>
                  </w:rPr>
                  <w:t>12:00 pm</w:t>
                </w:r>
              </w:sdtContent>
            </w:sdt>
            <w:r w:rsidR="00500346" w:rsidRPr="00E93A25">
              <w:rPr>
                <w:spacing w:val="30"/>
              </w:rPr>
              <w:t xml:space="preserve"> – </w:t>
            </w:r>
            <w:sdt>
              <w:sdtPr>
                <w:rPr>
                  <w:spacing w:val="30"/>
                </w:rPr>
                <w:alias w:val="End Time"/>
                <w:tag w:val="End Time"/>
                <w:id w:val="88141713"/>
                <w:placeholder>
                  <w:docPart w:val="B8389119EEBE47949EC0471735F2FC7E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E93A25">
                  <w:rPr>
                    <w:spacing w:val="30"/>
                  </w:rPr>
                  <w:t>1:30 p</w:t>
                </w:r>
                <w:r w:rsidR="00500346" w:rsidRPr="00E93A25">
                  <w:rPr>
                    <w:spacing w:val="1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500346" w:rsidRPr="00C05330" w:rsidRDefault="00500346" w:rsidP="00662B08">
            <w:pPr>
              <w:jc w:val="center"/>
              <w:rPr>
                <w:szCs w:val="18"/>
              </w:rPr>
            </w:pPr>
          </w:p>
        </w:tc>
        <w:sdt>
          <w:sdtPr>
            <w:id w:val="88142895"/>
            <w:placeholder>
              <w:docPart w:val="DD07299E7AC14E1B9F1AF6065A888A7D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shd w:val="clear" w:color="auto" w:fill="F2F2F2" w:themeFill="background1" w:themeFillShade="F2"/>
                <w:vAlign w:val="center"/>
              </w:tcPr>
              <w:p w:rsidR="00500346" w:rsidRPr="00C05330" w:rsidRDefault="00F86D5C" w:rsidP="00F86D5C">
                <w:pPr>
                  <w:pStyle w:val="Session"/>
                </w:pPr>
                <w:r w:rsidRPr="00C05330">
                  <w:t>Lunch Break</w:t>
                </w:r>
              </w:p>
            </w:tc>
          </w:sdtContent>
        </w:sdt>
      </w:tr>
      <w:tr w:rsidR="00500346" w:rsidRPr="00C05330" w:rsidTr="00E93A25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714"/>
                <w:placeholder>
                  <w:docPart w:val="41EC7FD2AE9E4BE8B5C421F8E94310E3"/>
                </w:placeholder>
                <w:temporary/>
                <w:showingPlcHdr/>
              </w:sdtPr>
              <w:sdtEndPr/>
              <w:sdtContent>
                <w:r w:rsidR="00500346" w:rsidRPr="00C546CF">
                  <w:rPr>
                    <w:spacing w:val="37"/>
                  </w:rPr>
                  <w:t>1:30 pm</w:t>
                </w:r>
              </w:sdtContent>
            </w:sdt>
            <w:r w:rsidR="00500346" w:rsidRPr="00C546CF">
              <w:rPr>
                <w:spacing w:val="37"/>
              </w:rPr>
              <w:t xml:space="preserve"> 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715"/>
                <w:placeholder>
                  <w:docPart w:val="AD5C36E2E0B54CDD9CAC65C2CCE23485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C546CF">
                  <w:rPr>
                    <w:spacing w:val="37"/>
                  </w:rPr>
                  <w:t>3:00 p</w:t>
                </w:r>
                <w:r w:rsidR="00500346" w:rsidRPr="00C546CF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500346" w:rsidRPr="00C05330" w:rsidRDefault="00500346" w:rsidP="00662B08">
            <w:pPr>
              <w:jc w:val="center"/>
              <w:rPr>
                <w:szCs w:val="18"/>
              </w:rPr>
            </w:pPr>
          </w:p>
        </w:tc>
        <w:tc>
          <w:tcPr>
            <w:tcW w:w="1988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sdt>
            <w:sdtPr>
              <w:id w:val="88142924"/>
              <w:placeholder>
                <w:docPart w:val="0A8153FEB2F04D6C8857CD534CFD423C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Remodeling Within Your Budget</w:t>
                </w:r>
              </w:p>
            </w:sdtContent>
          </w:sdt>
          <w:sdt>
            <w:sdtPr>
              <w:id w:val="88142953"/>
              <w:placeholder>
                <w:docPart w:val="047CF72D5F0243A3A7275B6C7BD01A50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(North Hall)</w:t>
                </w:r>
              </w:p>
            </w:sdtContent>
          </w:sdt>
        </w:tc>
        <w:tc>
          <w:tcPr>
            <w:tcW w:w="19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DE9D9" w:themeFill="accent6" w:themeFillTint="33"/>
          </w:tcPr>
          <w:sdt>
            <w:sdtPr>
              <w:id w:val="88142981"/>
              <w:placeholder>
                <w:docPart w:val="157B4151C08744FFA0F38CC2EB2CED06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Sell, Sell, Sell!</w:t>
                </w:r>
              </w:p>
            </w:sdtContent>
          </w:sdt>
          <w:sdt>
            <w:sdtPr>
              <w:id w:val="88143009"/>
              <w:placeholder>
                <w:docPart w:val="CBEED4DD11A249F4984F5EA9354D7817"/>
              </w:placeholder>
              <w:temporary/>
              <w:showingPlcHdr/>
            </w:sdtPr>
            <w:sdtEndPr/>
            <w:sdtContent>
              <w:p w:rsidR="00500346" w:rsidRPr="00C05330" w:rsidRDefault="00F86D5C" w:rsidP="00E93A25">
                <w:pPr>
                  <w:pStyle w:val="Presentation"/>
                </w:pPr>
                <w:r w:rsidRPr="00C05330">
                  <w:t>(South Hall)</w:t>
                </w:r>
              </w:p>
            </w:sdtContent>
          </w:sdt>
        </w:tc>
        <w:tc>
          <w:tcPr>
            <w:tcW w:w="180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sdt>
            <w:sdtPr>
              <w:id w:val="88143037"/>
              <w:placeholder>
                <w:docPart w:val="49F64A5806CD4F9989CE5FEA05A4151B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 xml:space="preserve">Building </w:t>
                </w:r>
                <w:r>
                  <w:t>I</w:t>
                </w:r>
                <w:r w:rsidRPr="00C05330">
                  <w:t>n Quality from the Ground Up</w:t>
                </w:r>
              </w:p>
            </w:sdtContent>
          </w:sdt>
          <w:sdt>
            <w:sdtPr>
              <w:id w:val="88143066"/>
              <w:placeholder>
                <w:docPart w:val="CD69B9CAB4D243039DBD8A87AF626755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(East Hall)</w:t>
                </w:r>
              </w:p>
            </w:sdtContent>
          </w:sdt>
        </w:tc>
        <w:tc>
          <w:tcPr>
            <w:tcW w:w="188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sdt>
            <w:sdtPr>
              <w:id w:val="88143094"/>
              <w:placeholder>
                <w:docPart w:val="7245F693FB2F459F9C137253923403C4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Improving Performance</w:t>
                </w:r>
              </w:p>
            </w:sdtContent>
          </w:sdt>
          <w:sdt>
            <w:sdtPr>
              <w:id w:val="88143123"/>
              <w:placeholder>
                <w:docPart w:val="045FA30888234131B4AC02AD62A1BCBB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(West Hall)</w:t>
                </w:r>
              </w:p>
            </w:sdtContent>
          </w:sdt>
        </w:tc>
      </w:tr>
      <w:tr w:rsidR="00662B08" w:rsidRPr="00C05330" w:rsidTr="00E93A25">
        <w:tc>
          <w:tcPr>
            <w:tcW w:w="2161" w:type="dxa"/>
            <w:shd w:val="clear" w:color="auto" w:fill="F2F2F2" w:themeFill="background1" w:themeFillShade="F2"/>
            <w:tcFitText/>
          </w:tcPr>
          <w:p w:rsidR="00662B08" w:rsidRPr="00C546CF" w:rsidRDefault="00F46934" w:rsidP="00C546CF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716"/>
                <w:placeholder>
                  <w:docPart w:val="5CDA8FF4CFB14F3D99FD5D6D811447CA"/>
                </w:placeholder>
                <w:temporary/>
                <w:showingPlcHdr/>
              </w:sdtPr>
              <w:sdtEndPr/>
              <w:sdtContent>
                <w:r w:rsidR="00500346" w:rsidRPr="00E93A25">
                  <w:rPr>
                    <w:spacing w:val="37"/>
                  </w:rPr>
                  <w:t>3:00 pm</w:t>
                </w:r>
              </w:sdtContent>
            </w:sdt>
            <w:r w:rsidR="00500346" w:rsidRPr="00E93A25">
              <w:rPr>
                <w:spacing w:val="37"/>
              </w:rPr>
              <w:t xml:space="preserve"> </w:t>
            </w:r>
            <w:r w:rsidR="00662B08" w:rsidRPr="00E93A25">
              <w:rPr>
                <w:spacing w:val="37"/>
              </w:rPr>
              <w:t xml:space="preserve">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746"/>
                <w:placeholder>
                  <w:docPart w:val="7850B0DB4BA94C5B8735AFEB2E36759C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E93A25">
                  <w:rPr>
                    <w:spacing w:val="37"/>
                  </w:rPr>
                  <w:t>3:30 p</w:t>
                </w:r>
                <w:r w:rsidR="00500346" w:rsidRPr="00E93A25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662B08" w:rsidRPr="00C05330" w:rsidRDefault="00662B08" w:rsidP="00662B08">
            <w:pPr>
              <w:jc w:val="center"/>
              <w:rPr>
                <w:szCs w:val="18"/>
              </w:rPr>
            </w:pPr>
          </w:p>
        </w:tc>
        <w:sdt>
          <w:sdtPr>
            <w:id w:val="88143151"/>
            <w:placeholder>
              <w:docPart w:val="6DB03FBA0AD5470BA37260B47F8D5EE0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shd w:val="clear" w:color="auto" w:fill="F2F2F2" w:themeFill="background1" w:themeFillShade="F2"/>
                <w:vAlign w:val="center"/>
              </w:tcPr>
              <w:p w:rsidR="00662B08" w:rsidRPr="00C05330" w:rsidRDefault="000E3690" w:rsidP="000E3690">
                <w:pPr>
                  <w:pStyle w:val="Session"/>
                </w:pPr>
                <w:r w:rsidRPr="00C05330">
                  <w:t>Afternoon Break</w:t>
                </w:r>
              </w:p>
            </w:tc>
          </w:sdtContent>
        </w:sdt>
      </w:tr>
      <w:tr w:rsidR="00662B08" w:rsidRPr="00C05330" w:rsidTr="00E93A25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662B08" w:rsidRPr="00C546CF" w:rsidRDefault="00F46934" w:rsidP="00C546CF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831"/>
                <w:placeholder>
                  <w:docPart w:val="F70BAD2F5E09408BA424AF408B8978A6"/>
                </w:placeholder>
                <w:temporary/>
                <w:showingPlcHdr/>
              </w:sdtPr>
              <w:sdtEndPr/>
              <w:sdtContent>
                <w:r w:rsidR="00500346" w:rsidRPr="00C546CF">
                  <w:rPr>
                    <w:spacing w:val="37"/>
                  </w:rPr>
                  <w:t>3:30 pm</w:t>
                </w:r>
              </w:sdtContent>
            </w:sdt>
            <w:r w:rsidR="00500346" w:rsidRPr="00C546CF">
              <w:rPr>
                <w:spacing w:val="37"/>
              </w:rPr>
              <w:t xml:space="preserve"> </w:t>
            </w:r>
            <w:r w:rsidR="00662B08" w:rsidRPr="00C546CF">
              <w:rPr>
                <w:spacing w:val="37"/>
              </w:rPr>
              <w:t xml:space="preserve">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868"/>
                <w:placeholder>
                  <w:docPart w:val="BDEBFEF6325247D59B14ADE99A01D899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C546CF">
                  <w:rPr>
                    <w:spacing w:val="37"/>
                  </w:rPr>
                  <w:t>5:00 p</w:t>
                </w:r>
                <w:r w:rsidR="00500346" w:rsidRPr="00C546CF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662B08" w:rsidRPr="00C05330" w:rsidRDefault="00662B08" w:rsidP="00662B08">
            <w:pPr>
              <w:jc w:val="center"/>
              <w:rPr>
                <w:szCs w:val="18"/>
              </w:rPr>
            </w:pPr>
          </w:p>
        </w:tc>
        <w:tc>
          <w:tcPr>
            <w:tcW w:w="1988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sdt>
            <w:sdtPr>
              <w:id w:val="88143180"/>
              <w:placeholder>
                <w:docPart w:val="ECA1CA129E6247759CA3D9FA33A159DB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Raising Venture Capital</w:t>
                </w:r>
              </w:p>
            </w:sdtContent>
          </w:sdt>
          <w:sdt>
            <w:sdtPr>
              <w:id w:val="88143209"/>
              <w:placeholder>
                <w:docPart w:val="D6C1DBE09453472E9DCB458313F35AFA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(North Hall)</w:t>
                </w:r>
              </w:p>
            </w:sdtContent>
          </w:sdt>
        </w:tc>
        <w:tc>
          <w:tcPr>
            <w:tcW w:w="19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DE9D9" w:themeFill="accent6" w:themeFillTint="33"/>
          </w:tcPr>
          <w:sdt>
            <w:sdtPr>
              <w:id w:val="88143237"/>
              <w:placeholder>
                <w:docPart w:val="F81AADDB1DFA44398C34E2F5E75BDEAE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Marketing to Specific Demographics</w:t>
                </w:r>
              </w:p>
            </w:sdtContent>
          </w:sdt>
          <w:sdt>
            <w:sdtPr>
              <w:id w:val="88143266"/>
              <w:placeholder>
                <w:docPart w:val="F9AD6A6F0E1F402E87851705E62BA2B1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(South Hall)</w:t>
                </w:r>
              </w:p>
            </w:sdtContent>
          </w:sdt>
        </w:tc>
        <w:tc>
          <w:tcPr>
            <w:tcW w:w="180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sdt>
            <w:sdtPr>
              <w:id w:val="88143294"/>
              <w:placeholder>
                <w:docPart w:val="4CF8B5406B884143ADF604693423D985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Raising the Quality Bar</w:t>
                </w:r>
              </w:p>
            </w:sdtContent>
          </w:sdt>
          <w:sdt>
            <w:sdtPr>
              <w:id w:val="88143323"/>
              <w:placeholder>
                <w:docPart w:val="731433151574447CA7DEEF8559445BD3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(East Hall)</w:t>
                </w:r>
              </w:p>
            </w:sdtContent>
          </w:sdt>
        </w:tc>
        <w:tc>
          <w:tcPr>
            <w:tcW w:w="188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sdt>
            <w:sdtPr>
              <w:id w:val="88143351"/>
              <w:placeholder>
                <w:docPart w:val="D7A5A2006F2C4992B0465379AD1ADD50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Deciding Whether to Update Your Tools or Build New Ones</w:t>
                </w:r>
              </w:p>
            </w:sdtContent>
          </w:sdt>
          <w:sdt>
            <w:sdtPr>
              <w:id w:val="88143380"/>
              <w:placeholder>
                <w:docPart w:val="CADBC547B13A4BFE9C02AA2AAB1B9572"/>
              </w:placeholder>
              <w:temporary/>
              <w:showingPlcHdr/>
            </w:sdtPr>
            <w:sdtEndPr/>
            <w:sdtContent>
              <w:p w:rsidR="00662B08" w:rsidRPr="00C05330" w:rsidRDefault="000E3690" w:rsidP="00E93A25">
                <w:pPr>
                  <w:pStyle w:val="Presentation"/>
                </w:pPr>
                <w:r w:rsidRPr="00C05330">
                  <w:t>(West Hall)</w:t>
                </w:r>
              </w:p>
            </w:sdtContent>
          </w:sdt>
        </w:tc>
      </w:tr>
      <w:tr w:rsidR="00662B08" w:rsidRPr="00C05330" w:rsidTr="00E93A25">
        <w:tc>
          <w:tcPr>
            <w:tcW w:w="2161" w:type="dxa"/>
            <w:shd w:val="clear" w:color="auto" w:fill="D9D9D9" w:themeFill="background1" w:themeFillShade="D9"/>
            <w:tcFitText/>
          </w:tcPr>
          <w:p w:rsidR="00662B08" w:rsidRPr="00C546CF" w:rsidRDefault="00F46934" w:rsidP="00C546CF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870"/>
                <w:placeholder>
                  <w:docPart w:val="46DF3D57743142AA887CBB5A43326A60"/>
                </w:placeholder>
                <w:temporary/>
                <w:showingPlcHdr/>
              </w:sdtPr>
              <w:sdtEndPr/>
              <w:sdtContent>
                <w:r w:rsidR="00500346" w:rsidRPr="00E93A25">
                  <w:rPr>
                    <w:spacing w:val="37"/>
                  </w:rPr>
                  <w:t>5:15 pm</w:t>
                </w:r>
              </w:sdtContent>
            </w:sdt>
            <w:r w:rsidR="00500346" w:rsidRPr="00E93A25">
              <w:rPr>
                <w:spacing w:val="37"/>
              </w:rPr>
              <w:t xml:space="preserve"> </w:t>
            </w:r>
            <w:r w:rsidR="00662B08" w:rsidRPr="00E93A25">
              <w:rPr>
                <w:spacing w:val="37"/>
              </w:rPr>
              <w:t xml:space="preserve">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901"/>
                <w:placeholder>
                  <w:docPart w:val="16C90CE9A95C47AA9102B4695EC03970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E93A25">
                  <w:rPr>
                    <w:spacing w:val="37"/>
                  </w:rPr>
                  <w:t>7:00 p</w:t>
                </w:r>
                <w:r w:rsidR="00500346" w:rsidRPr="00E93A25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662B08" w:rsidRPr="00C05330" w:rsidRDefault="00662B08" w:rsidP="00662B08">
            <w:pPr>
              <w:jc w:val="center"/>
              <w:rPr>
                <w:szCs w:val="18"/>
              </w:rPr>
            </w:pPr>
          </w:p>
        </w:tc>
        <w:sdt>
          <w:sdtPr>
            <w:id w:val="88143408"/>
            <w:placeholder>
              <w:docPart w:val="F6E185AB580649E3AD7A051DFAA849DF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top w:val="single" w:sz="6" w:space="0" w:color="A6A6A6" w:themeColor="background1" w:themeShade="A6"/>
                </w:tcBorders>
                <w:shd w:val="clear" w:color="auto" w:fill="D9D9D9" w:themeFill="background1" w:themeFillShade="D9"/>
                <w:vAlign w:val="center"/>
              </w:tcPr>
              <w:p w:rsidR="00662B08" w:rsidRPr="00C05330" w:rsidRDefault="000E3690" w:rsidP="000E3690">
                <w:pPr>
                  <w:pStyle w:val="Session"/>
                </w:pPr>
                <w:r w:rsidRPr="00E84434">
                  <w:rPr>
                    <w:shd w:val="clear" w:color="auto" w:fill="E6E6E6"/>
                  </w:rPr>
                  <w:t>Evening Presentation and Dinner (Grand Ballroom</w:t>
                </w:r>
                <w:r w:rsidRPr="00C05330">
                  <w:t>)</w:t>
                </w:r>
              </w:p>
            </w:tc>
          </w:sdtContent>
        </w:sdt>
      </w:tr>
    </w:tbl>
    <w:p w:rsidR="00A75373" w:rsidRPr="00A75373" w:rsidRDefault="00440CE9" w:rsidP="00A75373">
      <w:pPr>
        <w:pStyle w:val="Heading2"/>
      </w:pPr>
      <w:r w:rsidRPr="00C05330">
        <w:br w:type="page"/>
      </w:r>
      <w:sdt>
        <w:sdtPr>
          <w:alias w:val="Date"/>
          <w:tag w:val="Date"/>
          <w:id w:val="88140785"/>
          <w:placeholder>
            <w:docPart w:val="022DD6EB232249DA8343167B03431B85"/>
          </w:placeholder>
          <w:showingPlcHdr/>
          <w:date>
            <w:dateFormat w:val="dddd, MMMM dd, yyyy"/>
            <w:lid w:val="en-US"/>
            <w:storeMappedDataAs w:val="dateTime"/>
            <w:calendar w:val="gregorian"/>
          </w:date>
        </w:sdtPr>
        <w:sdtEndPr/>
        <w:sdtContent>
          <w:r w:rsidR="00A75373">
            <w:t>[Click to select date]</w:t>
          </w:r>
        </w:sdtContent>
      </w:sdt>
    </w:p>
    <w:tbl>
      <w:tblPr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161"/>
        <w:gridCol w:w="477"/>
        <w:gridCol w:w="1988"/>
        <w:gridCol w:w="1988"/>
        <w:gridCol w:w="1807"/>
        <w:gridCol w:w="1889"/>
      </w:tblGrid>
      <w:tr w:rsidR="00500346" w:rsidRPr="00C05330" w:rsidTr="00E93A25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8"/>
                </w:rPr>
                <w:alias w:val="Start Time"/>
                <w:tag w:val="Start Time"/>
                <w:id w:val="88141984"/>
                <w:placeholder>
                  <w:docPart w:val="57B43DD066CD4CCFAD81FF068EAB649B"/>
                </w:placeholder>
                <w:temporary/>
                <w:showingPlcHdr/>
              </w:sdtPr>
              <w:sdtEndPr/>
              <w:sdtContent>
                <w:r w:rsidR="00500346" w:rsidRPr="00E93A25">
                  <w:rPr>
                    <w:spacing w:val="38"/>
                  </w:rPr>
                  <w:t>8:00 am</w:t>
                </w:r>
              </w:sdtContent>
            </w:sdt>
            <w:r w:rsidR="00500346" w:rsidRPr="00E93A25">
              <w:rPr>
                <w:spacing w:val="38"/>
              </w:rPr>
              <w:t xml:space="preserve"> – </w:t>
            </w:r>
            <w:sdt>
              <w:sdtPr>
                <w:rPr>
                  <w:spacing w:val="38"/>
                </w:rPr>
                <w:alias w:val="End Time"/>
                <w:tag w:val="End Time"/>
                <w:id w:val="88141985"/>
                <w:placeholder>
                  <w:docPart w:val="826DAD77FA5240D7B48BEED141E40687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E93A25">
                  <w:rPr>
                    <w:spacing w:val="38"/>
                  </w:rPr>
                  <w:t>4:00 p</w:t>
                </w:r>
                <w:r w:rsidR="00500346" w:rsidRPr="00E93A25">
                  <w:rPr>
                    <w:spacing w:val="-8"/>
                  </w:rPr>
                  <w:t>m</w:t>
                </w:r>
              </w:sdtContent>
            </w:sdt>
          </w:p>
        </w:tc>
        <w:tc>
          <w:tcPr>
            <w:tcW w:w="477" w:type="dxa"/>
            <w:tcBorders>
              <w:bottom w:val="single" w:sz="6" w:space="0" w:color="A6A6A6" w:themeColor="background1" w:themeShade="A6"/>
              <w:right w:val="nil"/>
            </w:tcBorders>
            <w:shd w:val="clear" w:color="auto" w:fill="D9D9D9" w:themeFill="background1" w:themeFillShade="D9"/>
            <w:vAlign w:val="center"/>
          </w:tcPr>
          <w:p w:rsidR="00500346" w:rsidRPr="00C05330" w:rsidRDefault="00500346" w:rsidP="00240F83">
            <w:pPr>
              <w:pStyle w:val="Session"/>
            </w:pPr>
          </w:p>
        </w:tc>
        <w:sdt>
          <w:sdtPr>
            <w:id w:val="88142130"/>
            <w:placeholder>
              <w:docPart w:val="DF604D601EFE403EB28A0BC98F12EAAE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left w:val="nil"/>
                  <w:bottom w:val="single" w:sz="6" w:space="0" w:color="A6A6A6" w:themeColor="background1" w:themeShade="A6"/>
                </w:tcBorders>
                <w:shd w:val="clear" w:color="auto" w:fill="D9D9D9" w:themeFill="background1" w:themeFillShade="D9"/>
                <w:vAlign w:val="center"/>
              </w:tcPr>
              <w:p w:rsidR="00500346" w:rsidRPr="00C05330" w:rsidRDefault="00500346" w:rsidP="00240F83">
                <w:pPr>
                  <w:pStyle w:val="Session"/>
                </w:pPr>
                <w:r w:rsidRPr="00C05330">
                  <w:t>Registration</w:t>
                </w:r>
              </w:p>
            </w:tc>
          </w:sdtContent>
        </w:sdt>
      </w:tr>
      <w:tr w:rsidR="00500346" w:rsidRPr="00C05330" w:rsidTr="00E93A25">
        <w:tc>
          <w:tcPr>
            <w:tcW w:w="2161" w:type="dxa"/>
            <w:shd w:val="clear" w:color="auto" w:fill="F2F2F2" w:themeFill="background1" w:themeFillShade="F2"/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8"/>
                </w:rPr>
                <w:alias w:val="Start Time"/>
                <w:tag w:val="Start Time"/>
                <w:id w:val="88141986"/>
                <w:placeholder>
                  <w:docPart w:val="F47FAE22FCC649A2B02BC1484329CE39"/>
                </w:placeholder>
                <w:temporary/>
                <w:showingPlcHdr/>
              </w:sdtPr>
              <w:sdtEndPr/>
              <w:sdtContent>
                <w:r w:rsidR="00500346" w:rsidRPr="00E93A25">
                  <w:rPr>
                    <w:spacing w:val="38"/>
                  </w:rPr>
                  <w:t>8:00 am</w:t>
                </w:r>
              </w:sdtContent>
            </w:sdt>
            <w:r w:rsidR="00500346" w:rsidRPr="00E93A25">
              <w:rPr>
                <w:spacing w:val="38"/>
              </w:rPr>
              <w:t xml:space="preserve"> – </w:t>
            </w:r>
            <w:sdt>
              <w:sdtPr>
                <w:rPr>
                  <w:spacing w:val="38"/>
                </w:rPr>
                <w:alias w:val="End Time"/>
                <w:tag w:val="End Time"/>
                <w:id w:val="88141987"/>
                <w:placeholder>
                  <w:docPart w:val="3EDF27A21A774033BDBC7C17CB6F1E8B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E93A25">
                  <w:rPr>
                    <w:spacing w:val="38"/>
                  </w:rPr>
                  <w:t>9:00 a</w:t>
                </w:r>
                <w:r w:rsidR="00500346" w:rsidRPr="00E93A25">
                  <w:rPr>
                    <w:spacing w:val="-3"/>
                  </w:rPr>
                  <w:t>m</w:t>
                </w:r>
              </w:sdtContent>
            </w:sdt>
          </w:p>
        </w:tc>
        <w:tc>
          <w:tcPr>
            <w:tcW w:w="477" w:type="dxa"/>
            <w:tcBorders>
              <w:bottom w:val="single" w:sz="6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500346" w:rsidRPr="00C05330" w:rsidRDefault="00500346" w:rsidP="00240F83">
            <w:pPr>
              <w:pStyle w:val="Session"/>
            </w:pPr>
          </w:p>
        </w:tc>
        <w:sdt>
          <w:sdtPr>
            <w:id w:val="88143436"/>
            <w:placeholder>
              <w:docPart w:val="84BCAA93D02745F7B62F3D385037B870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left w:val="nil"/>
                </w:tcBorders>
                <w:shd w:val="clear" w:color="auto" w:fill="F2F2F2" w:themeFill="background1" w:themeFillShade="F2"/>
                <w:vAlign w:val="center"/>
              </w:tcPr>
              <w:p w:rsidR="00500346" w:rsidRPr="00C05330" w:rsidRDefault="000E3690" w:rsidP="000E3690">
                <w:pPr>
                  <w:pStyle w:val="Session"/>
                </w:pPr>
                <w:r w:rsidRPr="00C05330">
                  <w:t>Continental Breakfast</w:t>
                </w:r>
              </w:p>
            </w:tc>
          </w:sdtContent>
        </w:sdt>
      </w:tr>
      <w:tr w:rsidR="00500346" w:rsidRPr="00C05330" w:rsidTr="00E93A25">
        <w:tc>
          <w:tcPr>
            <w:tcW w:w="2161" w:type="dxa"/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0"/>
                </w:rPr>
                <w:alias w:val="Start Time"/>
                <w:tag w:val="Start Time"/>
                <w:id w:val="88141988"/>
                <w:placeholder>
                  <w:docPart w:val="D0980D81B7C14D3DBD01ACF374FDF8B1"/>
                </w:placeholder>
                <w:temporary/>
                <w:showingPlcHdr/>
              </w:sdtPr>
              <w:sdtEndPr/>
              <w:sdtContent>
                <w:r w:rsidR="00500346" w:rsidRPr="00C546CF">
                  <w:rPr>
                    <w:spacing w:val="30"/>
                  </w:rPr>
                  <w:t>9:00 am</w:t>
                </w:r>
              </w:sdtContent>
            </w:sdt>
            <w:r w:rsidR="00500346" w:rsidRPr="00C546CF">
              <w:rPr>
                <w:spacing w:val="30"/>
              </w:rPr>
              <w:t xml:space="preserve"> – </w:t>
            </w:r>
            <w:sdt>
              <w:sdtPr>
                <w:rPr>
                  <w:spacing w:val="30"/>
                </w:rPr>
                <w:alias w:val="End Time"/>
                <w:tag w:val="End Time"/>
                <w:id w:val="88141989"/>
                <w:placeholder>
                  <w:docPart w:val="6481187A6E5C49AB8861D863D2B5D3C1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C546CF">
                  <w:rPr>
                    <w:spacing w:val="30"/>
                  </w:rPr>
                  <w:t>10:30 a</w:t>
                </w:r>
                <w:r w:rsidR="00500346" w:rsidRPr="00C546CF">
                  <w:rPr>
                    <w:spacing w:val="11"/>
                  </w:rPr>
                  <w:t>m</w:t>
                </w:r>
              </w:sdtContent>
            </w:sdt>
          </w:p>
        </w:tc>
        <w:tc>
          <w:tcPr>
            <w:tcW w:w="477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500346" w:rsidRPr="00C05330" w:rsidRDefault="00500346" w:rsidP="00240F83">
            <w:pPr>
              <w:pStyle w:val="Session"/>
            </w:pPr>
            <w:r w:rsidRPr="00C05330">
              <w:t>Exhibits Open</w:t>
            </w:r>
          </w:p>
        </w:tc>
        <w:tc>
          <w:tcPr>
            <w:tcW w:w="7672" w:type="dxa"/>
            <w:gridSpan w:val="4"/>
            <w:tcBorders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sdt>
            <w:sdtPr>
              <w:rPr>
                <w:b/>
              </w:rPr>
              <w:id w:val="88143465"/>
              <w:placeholder>
                <w:docPart w:val="2F98FEA2A20D4FB88D487396C4015A06"/>
              </w:placeholder>
              <w:temporary/>
              <w:showingPlcHdr/>
            </w:sdtPr>
            <w:sdtEndPr/>
            <w:sdtContent>
              <w:p w:rsidR="00500346" w:rsidRPr="00305383" w:rsidRDefault="000E3690" w:rsidP="00305383">
                <w:pPr>
                  <w:pStyle w:val="Session"/>
                  <w:rPr>
                    <w:b/>
                  </w:rPr>
                </w:pPr>
                <w:r w:rsidRPr="00305383">
                  <w:rPr>
                    <w:b/>
                  </w:rPr>
                  <w:t xml:space="preserve">Keynote Address: Mandar Naik, </w:t>
                </w:r>
                <w:r w:rsidRPr="00305383">
                  <w:t>Industry Trends for the Decade Ahead</w:t>
                </w:r>
              </w:p>
            </w:sdtContent>
          </w:sdt>
          <w:sdt>
            <w:sdtPr>
              <w:id w:val="88143494"/>
              <w:placeholder>
                <w:docPart w:val="8750C6CC59AB46C7BCB6A127697CA548"/>
              </w:placeholder>
              <w:temporary/>
              <w:showingPlcHdr/>
            </w:sdtPr>
            <w:sdtEndPr/>
            <w:sdtContent>
              <w:p w:rsidR="00500346" w:rsidRPr="00C05330" w:rsidRDefault="000E3690" w:rsidP="000E3690">
                <w:pPr>
                  <w:pStyle w:val="Session"/>
                </w:pPr>
                <w:r w:rsidRPr="00305383">
                  <w:rPr>
                    <w:b/>
                  </w:rPr>
                  <w:t>(Grand Ballroom)</w:t>
                </w:r>
              </w:p>
            </w:sdtContent>
          </w:sdt>
        </w:tc>
      </w:tr>
      <w:tr w:rsidR="00500346" w:rsidRPr="00C05330" w:rsidTr="00E93A25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24"/>
                </w:rPr>
                <w:alias w:val="Start Time"/>
                <w:tag w:val="Start Time"/>
                <w:id w:val="88141990"/>
                <w:placeholder>
                  <w:docPart w:val="73FD6596C94A4C59A735C9151BEB1566"/>
                </w:placeholder>
                <w:temporary/>
                <w:showingPlcHdr/>
              </w:sdtPr>
              <w:sdtEndPr/>
              <w:sdtContent>
                <w:r w:rsidR="00500346" w:rsidRPr="00C546CF">
                  <w:rPr>
                    <w:spacing w:val="24"/>
                  </w:rPr>
                  <w:t>10:45 am</w:t>
                </w:r>
              </w:sdtContent>
            </w:sdt>
            <w:r w:rsidR="00500346" w:rsidRPr="00C546CF">
              <w:rPr>
                <w:spacing w:val="24"/>
              </w:rPr>
              <w:t xml:space="preserve"> - </w:t>
            </w:r>
            <w:sdt>
              <w:sdtPr>
                <w:rPr>
                  <w:spacing w:val="24"/>
                </w:rPr>
                <w:alias w:val="End Time"/>
                <w:tag w:val="End Time"/>
                <w:id w:val="88141991"/>
                <w:placeholder>
                  <w:docPart w:val="C1E2551DB6704D33B96BFB84376F0078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C546CF">
                  <w:rPr>
                    <w:spacing w:val="24"/>
                  </w:rPr>
                  <w:t>12:00 p</w:t>
                </w:r>
                <w:r w:rsidR="00500346" w:rsidRPr="00C546CF">
                  <w:rPr>
                    <w:spacing w:val="0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500346" w:rsidRPr="00C05330" w:rsidRDefault="00500346" w:rsidP="004365D3">
            <w:pPr>
              <w:jc w:val="center"/>
              <w:rPr>
                <w:szCs w:val="18"/>
              </w:rPr>
            </w:pPr>
          </w:p>
        </w:tc>
        <w:tc>
          <w:tcPr>
            <w:tcW w:w="1988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sdt>
            <w:sdtPr>
              <w:id w:val="88143522"/>
              <w:placeholder>
                <w:docPart w:val="4122A7DB3C6B422A9ECF5C77EBF45D42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Outsourcing Your Work</w:t>
                </w:r>
              </w:p>
            </w:sdtContent>
          </w:sdt>
          <w:sdt>
            <w:sdtPr>
              <w:id w:val="88143551"/>
              <w:placeholder>
                <w:docPart w:val="5EE05734DAAC476E806CB6D07D61573C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>
                  <w:t>(</w:t>
                </w:r>
                <w:r w:rsidRPr="00C05330">
                  <w:t>North Hall)</w:t>
                </w:r>
              </w:p>
            </w:sdtContent>
          </w:sdt>
        </w:tc>
        <w:tc>
          <w:tcPr>
            <w:tcW w:w="19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DE9D9" w:themeFill="accent6" w:themeFillTint="33"/>
          </w:tcPr>
          <w:sdt>
            <w:sdtPr>
              <w:id w:val="88143579"/>
              <w:placeholder>
                <w:docPart w:val="50D6D7A3F1B14946A3B989820042CA18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Advertising on the Internet</w:t>
                </w:r>
              </w:p>
            </w:sdtContent>
          </w:sdt>
          <w:sdt>
            <w:sdtPr>
              <w:id w:val="88143608"/>
              <w:placeholder>
                <w:docPart w:val="0C1E0B4FAEA6442A90475310A8708C0E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(South Hall)</w:t>
                </w:r>
              </w:p>
            </w:sdtContent>
          </w:sdt>
        </w:tc>
        <w:tc>
          <w:tcPr>
            <w:tcW w:w="180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sdt>
            <w:sdtPr>
              <w:id w:val="88143636"/>
              <w:placeholder>
                <w:docPart w:val="46844A279C574FE9A64A17340FE19F24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Automation</w:t>
                </w:r>
              </w:p>
            </w:sdtContent>
          </w:sdt>
          <w:sdt>
            <w:sdtPr>
              <w:id w:val="88143665"/>
              <w:placeholder>
                <w:docPart w:val="E7F4A957807945B79B0CDA99CC6B3AA3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(East Hall)</w:t>
                </w:r>
              </w:p>
            </w:sdtContent>
          </w:sdt>
        </w:tc>
        <w:tc>
          <w:tcPr>
            <w:tcW w:w="188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sdt>
            <w:sdtPr>
              <w:id w:val="88143693"/>
              <w:placeholder>
                <w:docPart w:val="778EB2469401475F87C4D64ED43DAF45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Evaluating and Comparing Tools</w:t>
                </w:r>
              </w:p>
            </w:sdtContent>
          </w:sdt>
          <w:sdt>
            <w:sdtPr>
              <w:id w:val="88143722"/>
              <w:placeholder>
                <w:docPart w:val="13E456F263FC46A19BA7BB96C426FA56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(West Hall)</w:t>
                </w:r>
              </w:p>
            </w:sdtContent>
          </w:sdt>
        </w:tc>
      </w:tr>
      <w:tr w:rsidR="00500346" w:rsidRPr="00C05330" w:rsidTr="00E93A25">
        <w:tc>
          <w:tcPr>
            <w:tcW w:w="2161" w:type="dxa"/>
            <w:shd w:val="clear" w:color="auto" w:fill="F2F2F2" w:themeFill="background1" w:themeFillShade="F2"/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0"/>
                </w:rPr>
                <w:alias w:val="Start Time"/>
                <w:tag w:val="Start Time"/>
                <w:id w:val="88141992"/>
                <w:placeholder>
                  <w:docPart w:val="EEA5D11BE8E646F287B56D979F1B6780"/>
                </w:placeholder>
                <w:temporary/>
                <w:showingPlcHdr/>
              </w:sdtPr>
              <w:sdtEndPr/>
              <w:sdtContent>
                <w:r w:rsidR="00500346" w:rsidRPr="00E93A25">
                  <w:rPr>
                    <w:spacing w:val="30"/>
                  </w:rPr>
                  <w:t>12:00 pm</w:t>
                </w:r>
              </w:sdtContent>
            </w:sdt>
            <w:r w:rsidR="00500346" w:rsidRPr="00E93A25">
              <w:rPr>
                <w:spacing w:val="30"/>
              </w:rPr>
              <w:t xml:space="preserve"> – </w:t>
            </w:r>
            <w:sdt>
              <w:sdtPr>
                <w:rPr>
                  <w:spacing w:val="30"/>
                </w:rPr>
                <w:alias w:val="End Time"/>
                <w:tag w:val="End Time"/>
                <w:id w:val="88141993"/>
                <w:placeholder>
                  <w:docPart w:val="E1D37D789FEE43B596702D702715B959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E93A25">
                  <w:rPr>
                    <w:spacing w:val="30"/>
                  </w:rPr>
                  <w:t>1:30 p</w:t>
                </w:r>
                <w:r w:rsidR="00500346" w:rsidRPr="00E93A25">
                  <w:rPr>
                    <w:spacing w:val="1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shd w:val="clear" w:color="auto" w:fill="DDD9C3" w:themeFill="background2" w:themeFillShade="E6"/>
            <w:vAlign w:val="center"/>
          </w:tcPr>
          <w:p w:rsidR="00500346" w:rsidRPr="00C05330" w:rsidRDefault="00500346" w:rsidP="004365D3">
            <w:pPr>
              <w:jc w:val="center"/>
              <w:rPr>
                <w:szCs w:val="18"/>
              </w:rPr>
            </w:pPr>
          </w:p>
        </w:tc>
        <w:sdt>
          <w:sdtPr>
            <w:id w:val="88143750"/>
            <w:placeholder>
              <w:docPart w:val="1E596D571DAC42EC8C336495674B6867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shd w:val="clear" w:color="auto" w:fill="F2F2F2" w:themeFill="background1" w:themeFillShade="F2"/>
                <w:vAlign w:val="center"/>
              </w:tcPr>
              <w:p w:rsidR="00500346" w:rsidRPr="00C05330" w:rsidRDefault="000E3690" w:rsidP="000E3690">
                <w:pPr>
                  <w:pStyle w:val="Session"/>
                </w:pPr>
                <w:r w:rsidRPr="00C05330">
                  <w:t>Lunch Break</w:t>
                </w:r>
              </w:p>
            </w:tc>
          </w:sdtContent>
        </w:sdt>
      </w:tr>
      <w:tr w:rsidR="00500346" w:rsidRPr="00C05330" w:rsidTr="00E93A25">
        <w:tc>
          <w:tcPr>
            <w:tcW w:w="2161" w:type="dxa"/>
            <w:tcBorders>
              <w:bottom w:val="single" w:sz="6" w:space="0" w:color="A6A6A6" w:themeColor="background1" w:themeShade="A6"/>
            </w:tcBorders>
            <w:tcFitText/>
          </w:tcPr>
          <w:p w:rsidR="00500346" w:rsidRPr="00C546CF" w:rsidRDefault="00F46934" w:rsidP="00C546CF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994"/>
                <w:placeholder>
                  <w:docPart w:val="9F448135E96A48F18D9701D5E6A74678"/>
                </w:placeholder>
                <w:temporary/>
                <w:showingPlcHdr/>
              </w:sdtPr>
              <w:sdtEndPr/>
              <w:sdtContent>
                <w:r w:rsidR="00500346" w:rsidRPr="00C546CF">
                  <w:rPr>
                    <w:spacing w:val="37"/>
                  </w:rPr>
                  <w:t>1:30 pm</w:t>
                </w:r>
              </w:sdtContent>
            </w:sdt>
            <w:r w:rsidR="00500346" w:rsidRPr="00C546CF">
              <w:rPr>
                <w:spacing w:val="37"/>
              </w:rPr>
              <w:t xml:space="preserve"> 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995"/>
                <w:placeholder>
                  <w:docPart w:val="EA778D3BFBDF4D10A06A4A0F7EC5F7B9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500346" w:rsidRPr="00C546CF">
                  <w:rPr>
                    <w:spacing w:val="37"/>
                  </w:rPr>
                  <w:t>3:00 p</w:t>
                </w:r>
                <w:r w:rsidR="00500346" w:rsidRPr="00C546CF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vMerge/>
            <w:tcBorders>
              <w:bottom w:val="single" w:sz="6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500346" w:rsidRPr="00C05330" w:rsidRDefault="00500346" w:rsidP="004365D3">
            <w:pPr>
              <w:jc w:val="center"/>
              <w:rPr>
                <w:szCs w:val="18"/>
              </w:rPr>
            </w:pPr>
          </w:p>
        </w:tc>
        <w:tc>
          <w:tcPr>
            <w:tcW w:w="1988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sdt>
            <w:sdtPr>
              <w:id w:val="88143779"/>
              <w:placeholder>
                <w:docPart w:val="E21C3CB0C9144E82BB77A4F160113318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Running a Tight Ship and Still Having Fun</w:t>
                </w:r>
              </w:p>
            </w:sdtContent>
          </w:sdt>
          <w:sdt>
            <w:sdtPr>
              <w:id w:val="88143895"/>
              <w:placeholder>
                <w:docPart w:val="36B324A5AF674F8A8BFA011C8B85F517"/>
              </w:placeholder>
              <w:temporary/>
              <w:showingPlcHdr/>
            </w:sdtPr>
            <w:sdtEndPr/>
            <w:sdtContent>
              <w:p w:rsidR="00500346" w:rsidRPr="000E3690" w:rsidRDefault="000E3690" w:rsidP="00E93A25">
                <w:pPr>
                  <w:pStyle w:val="Presentation"/>
                  <w:rPr>
                    <w:b w:val="0"/>
                    <w:sz w:val="20"/>
                    <w:szCs w:val="24"/>
                  </w:rPr>
                </w:pPr>
                <w:r>
                  <w:t>(</w:t>
                </w:r>
                <w:r w:rsidRPr="00C05330">
                  <w:t>North Hall)</w:t>
                </w:r>
              </w:p>
            </w:sdtContent>
          </w:sdt>
        </w:tc>
        <w:tc>
          <w:tcPr>
            <w:tcW w:w="19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DE9D9" w:themeFill="accent6" w:themeFillTint="33"/>
          </w:tcPr>
          <w:sdt>
            <w:sdtPr>
              <w:id w:val="88143808"/>
              <w:placeholder>
                <w:docPart w:val="5BCAAAE8DBCA4F8794D6004B1918A8A0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Market Testing Your Products</w:t>
                </w:r>
              </w:p>
            </w:sdtContent>
          </w:sdt>
          <w:sdt>
            <w:sdtPr>
              <w:id w:val="88143938"/>
              <w:placeholder>
                <w:docPart w:val="BC6D2B45376D4CB29C58A7F997D3AAA7"/>
              </w:placeholder>
              <w:temporary/>
              <w:showingPlcHdr/>
            </w:sdtPr>
            <w:sdtEndPr/>
            <w:sdtContent>
              <w:p w:rsidR="00500346" w:rsidRPr="000E3690" w:rsidRDefault="000E3690" w:rsidP="00E93A25">
                <w:pPr>
                  <w:pStyle w:val="Presentation"/>
                  <w:rPr>
                    <w:b w:val="0"/>
                    <w:sz w:val="20"/>
                    <w:szCs w:val="24"/>
                  </w:rPr>
                </w:pPr>
                <w:r w:rsidRPr="00C05330">
                  <w:t>(South Hall)</w:t>
                </w:r>
              </w:p>
            </w:sdtContent>
          </w:sdt>
        </w:tc>
        <w:tc>
          <w:tcPr>
            <w:tcW w:w="180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sdt>
            <w:sdtPr>
              <w:id w:val="88143837"/>
              <w:placeholder>
                <w:docPart w:val="D5E4DD533DAD4EBCAC11D7D7C93C303F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>Exceeding Industry Standards</w:t>
                </w:r>
              </w:p>
            </w:sdtContent>
          </w:sdt>
          <w:sdt>
            <w:sdtPr>
              <w:id w:val="88143939"/>
              <w:placeholder>
                <w:docPart w:val="E67053583FCA480BBA95EEA435F8D3C1"/>
              </w:placeholder>
              <w:temporary/>
              <w:showingPlcHdr/>
            </w:sdtPr>
            <w:sdtEndPr/>
            <w:sdtContent>
              <w:p w:rsidR="00500346" w:rsidRPr="000E3690" w:rsidRDefault="000E3690" w:rsidP="00E93A25">
                <w:pPr>
                  <w:pStyle w:val="Presentation"/>
                  <w:rPr>
                    <w:b w:val="0"/>
                    <w:sz w:val="20"/>
                    <w:szCs w:val="24"/>
                  </w:rPr>
                </w:pPr>
                <w:r w:rsidRPr="00C05330">
                  <w:t>(East Hall)</w:t>
                </w:r>
              </w:p>
            </w:sdtContent>
          </w:sdt>
        </w:tc>
        <w:tc>
          <w:tcPr>
            <w:tcW w:w="188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sdt>
            <w:sdtPr>
              <w:id w:val="88143866"/>
              <w:placeholder>
                <w:docPart w:val="8442352C5AFD4F1AB7FB754EF31A4AB7"/>
              </w:placeholder>
              <w:temporary/>
              <w:showingPlcHdr/>
            </w:sdtPr>
            <w:sdtEndPr/>
            <w:sdtContent>
              <w:p w:rsidR="00500346" w:rsidRPr="00C05330" w:rsidRDefault="000E3690" w:rsidP="00E93A25">
                <w:pPr>
                  <w:pStyle w:val="Presentation"/>
                </w:pPr>
                <w:r w:rsidRPr="00C05330">
                  <w:t xml:space="preserve">Efficiency </w:t>
                </w:r>
                <w:r>
                  <w:t>I</w:t>
                </w:r>
                <w:r w:rsidRPr="00C05330">
                  <w:t>s Key</w:t>
                </w:r>
              </w:p>
            </w:sdtContent>
          </w:sdt>
          <w:sdt>
            <w:sdtPr>
              <w:id w:val="88143940"/>
              <w:placeholder>
                <w:docPart w:val="19E152BDA9F54D1E828AEF193F2A5418"/>
              </w:placeholder>
              <w:temporary/>
              <w:showingPlcHdr/>
            </w:sdtPr>
            <w:sdtEndPr/>
            <w:sdtContent>
              <w:p w:rsidR="00500346" w:rsidRPr="000E3690" w:rsidRDefault="000E3690" w:rsidP="00E93A25">
                <w:pPr>
                  <w:pStyle w:val="Presentation"/>
                  <w:rPr>
                    <w:b w:val="0"/>
                    <w:sz w:val="20"/>
                    <w:szCs w:val="24"/>
                  </w:rPr>
                </w:pPr>
                <w:r w:rsidRPr="00C05330">
                  <w:t>(West Hall)</w:t>
                </w:r>
              </w:p>
            </w:sdtContent>
          </w:sdt>
        </w:tc>
      </w:tr>
      <w:tr w:rsidR="000E3690" w:rsidRPr="00C05330" w:rsidTr="00E93A25">
        <w:tc>
          <w:tcPr>
            <w:tcW w:w="2161" w:type="dxa"/>
            <w:shd w:val="clear" w:color="auto" w:fill="D9D9D9" w:themeFill="background1" w:themeFillShade="D9"/>
            <w:tcFitText/>
          </w:tcPr>
          <w:p w:rsidR="000E3690" w:rsidRPr="00C546CF" w:rsidRDefault="00F46934" w:rsidP="00C546CF">
            <w:pPr>
              <w:pStyle w:val="Time"/>
            </w:pPr>
            <w:sdt>
              <w:sdtPr>
                <w:rPr>
                  <w:spacing w:val="37"/>
                </w:rPr>
                <w:alias w:val="Start Time"/>
                <w:tag w:val="Start Time"/>
                <w:id w:val="88141996"/>
                <w:placeholder>
                  <w:docPart w:val="E514366DD2214194BBDA4419FE88CBE0"/>
                </w:placeholder>
                <w:temporary/>
                <w:showingPlcHdr/>
              </w:sdtPr>
              <w:sdtEndPr/>
              <w:sdtContent>
                <w:r w:rsidR="000E3690" w:rsidRPr="00E93A25">
                  <w:rPr>
                    <w:spacing w:val="37"/>
                  </w:rPr>
                  <w:t>3:15 pm</w:t>
                </w:r>
              </w:sdtContent>
            </w:sdt>
            <w:r w:rsidR="000E3690" w:rsidRPr="00E93A25">
              <w:rPr>
                <w:spacing w:val="37"/>
              </w:rPr>
              <w:t xml:space="preserve"> – </w:t>
            </w:r>
            <w:sdt>
              <w:sdtPr>
                <w:rPr>
                  <w:spacing w:val="37"/>
                </w:rPr>
                <w:alias w:val="End Time"/>
                <w:tag w:val="End Time"/>
                <w:id w:val="88141997"/>
                <w:placeholder>
                  <w:docPart w:val="D0085F34839D46E4BCA3954F44834ECA"/>
                </w:placeholder>
                <w:temporary/>
                <w:showingPlcHdr/>
              </w:sdtPr>
              <w:sdtEndPr>
                <w:rPr>
                  <w:spacing w:val="0"/>
                </w:rPr>
              </w:sdtEndPr>
              <w:sdtContent>
                <w:r w:rsidR="000E3690" w:rsidRPr="00E93A25">
                  <w:rPr>
                    <w:spacing w:val="37"/>
                  </w:rPr>
                  <w:t>5:00 p</w:t>
                </w:r>
                <w:r w:rsidR="000E3690" w:rsidRPr="00E93A25">
                  <w:rPr>
                    <w:spacing w:val="3"/>
                  </w:rPr>
                  <w:t>m</w:t>
                </w:r>
              </w:sdtContent>
            </w:sdt>
          </w:p>
        </w:tc>
        <w:tc>
          <w:tcPr>
            <w:tcW w:w="47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0E3690" w:rsidRPr="00C05330" w:rsidRDefault="000E3690" w:rsidP="00240F83">
            <w:pPr>
              <w:pStyle w:val="Session"/>
            </w:pPr>
          </w:p>
        </w:tc>
        <w:sdt>
          <w:sdtPr>
            <w:id w:val="88143959"/>
            <w:placeholder>
              <w:docPart w:val="4BB02ACA79964F06B37D20A10EF4125E"/>
            </w:placeholder>
            <w:temporary/>
            <w:showingPlcHdr/>
          </w:sdtPr>
          <w:sdtEndPr/>
          <w:sdtContent>
            <w:tc>
              <w:tcPr>
                <w:tcW w:w="7672" w:type="dxa"/>
                <w:gridSpan w:val="4"/>
                <w:tcBorders>
                  <w:top w:val="single" w:sz="6" w:space="0" w:color="A6A6A6" w:themeColor="background1" w:themeShade="A6"/>
                  <w:left w:val="nil"/>
                </w:tcBorders>
                <w:shd w:val="clear" w:color="auto" w:fill="D9D9D9" w:themeFill="background1" w:themeFillShade="D9"/>
                <w:vAlign w:val="center"/>
              </w:tcPr>
              <w:p w:rsidR="000E3690" w:rsidRPr="00C05330" w:rsidRDefault="000E3690" w:rsidP="000E3690">
                <w:pPr>
                  <w:pStyle w:val="Session"/>
                </w:pPr>
                <w:r w:rsidRPr="00C05330">
                  <w:t>Closing Ceremonies</w:t>
                </w:r>
              </w:p>
            </w:tc>
          </w:sdtContent>
        </w:sdt>
      </w:tr>
    </w:tbl>
    <w:p w:rsidR="000E3690" w:rsidRDefault="000E3690" w:rsidP="00E93A25">
      <w:pPr>
        <w:pStyle w:val="Heading2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2"/>
        <w:gridCol w:w="4964"/>
      </w:tblGrid>
      <w:tr w:rsidR="00C546CF" w:rsidTr="00C546CF">
        <w:tc>
          <w:tcPr>
            <w:tcW w:w="5148" w:type="dxa"/>
          </w:tcPr>
          <w:p w:rsidR="00C546CF" w:rsidRDefault="00C546CF" w:rsidP="00C546CF">
            <w:pPr>
              <w:pStyle w:val="Heading1"/>
            </w:pPr>
            <w:r w:rsidRPr="0026139E">
              <w:t>Map of Conference Center</w:t>
            </w:r>
            <w:r>
              <w:t xml:space="preserve"> Location and Floor Plan</w:t>
            </w:r>
          </w:p>
          <w:p w:rsidR="00C546CF" w:rsidRDefault="00F46934" w:rsidP="00C546CF">
            <w:pPr>
              <w:pStyle w:val="Heading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0" cy="1828800"/>
                      <wp:effectExtent l="276225" t="581025" r="285750" b="561975"/>
                      <wp:docPr id="2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827933">
                                <a:off x="0" y="0"/>
                                <a:ext cx="2743200" cy="1828800"/>
                                <a:chOff x="2340" y="10080"/>
                                <a:chExt cx="4320" cy="2880"/>
                              </a:xfrm>
                            </wpg:grpSpPr>
                            <wps:wsp>
                              <wps:cNvPr id="3" name="Rectangle 32" descr="Building Map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10080"/>
                                  <a:ext cx="4320" cy="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12240"/>
                                  <a:ext cx="180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3A25" w:rsidRDefault="00E93A25" w:rsidP="00C546CF">
                                    <w:pPr>
                                      <w:jc w:val="center"/>
                                    </w:pPr>
                                    <w:r>
                                      <w:t>Lobby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10080"/>
                                  <a:ext cx="198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3A25" w:rsidRDefault="00E93A25" w:rsidP="00C546CF">
                                    <w:pPr>
                                      <w:jc w:val="center"/>
                                    </w:pPr>
                                  </w:p>
                                  <w:p w:rsidR="00E93A25" w:rsidRDefault="00E93A25" w:rsidP="00C546CF">
                                    <w:pPr>
                                      <w:jc w:val="center"/>
                                    </w:pPr>
                                    <w:r>
                                      <w:t>Grand Ballroom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60" y="11340"/>
                                  <a:ext cx="90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3A25" w:rsidRDefault="00E93A25" w:rsidP="00C546CF">
                                    <w:pPr>
                                      <w:jc w:val="center"/>
                                    </w:pPr>
                                    <w:r>
                                      <w:t>South Hall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10080"/>
                                  <a:ext cx="90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3A25" w:rsidRDefault="00E93A25" w:rsidP="00C546CF">
                                    <w:r>
                                      <w:t>North Hall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11340"/>
                                  <a:ext cx="90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3A25" w:rsidRDefault="00E93A25" w:rsidP="00C546CF">
                                    <w:pPr>
                                      <w:jc w:val="center"/>
                                    </w:pPr>
                                    <w:r>
                                      <w:t>West Hall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10080"/>
                                  <a:ext cx="72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93A25" w:rsidRDefault="00E93A25" w:rsidP="00C546CF">
                                    <w:r>
                                      <w:t>East Hall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" o:spid="_x0000_s1026" style="width:3in;height:2in;rotation:1996590fd;mso-position-horizontal-relative:char;mso-position-vertical-relative:line" coordorigin="2340,10080" coordsize="43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">
                      <v:rect id="Rectangle 32" o:spid="_x0000_s1027" alt="Building Map" style="position:absolute;left:2340;top:10080;width:432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      <v:rect id="Rectangle 33" o:spid="_x0000_s1028" style="position:absolute;left:3780;top:12240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    <v:textbox>
                          <w:txbxContent>
                            <w:p w:rsidR="00E93A25" w:rsidRDefault="00E93A25" w:rsidP="00C546CF">
                              <w:pPr>
                                <w:jc w:val="center"/>
                              </w:pPr>
                              <w:r>
                                <w:t>Lobby</w:t>
                              </w:r>
                            </w:p>
                          </w:txbxContent>
                        </v:textbox>
                      </v:rect>
                      <v:rect id="Rectangle 34" o:spid="_x0000_s1029" style="position:absolute;left:4680;top:10080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    <v:textbox>
                          <w:txbxContent>
                            <w:p w:rsidR="00E93A25" w:rsidRDefault="00E93A25" w:rsidP="00C546CF">
                              <w:pPr>
                                <w:jc w:val="center"/>
                              </w:pPr>
                            </w:p>
                            <w:p w:rsidR="00E93A25" w:rsidRDefault="00E93A25" w:rsidP="00C546CF">
                              <w:pPr>
                                <w:jc w:val="center"/>
                              </w:pPr>
                              <w:r>
                                <w:t>Grand Ballroom</w:t>
                              </w:r>
                            </w:p>
                          </w:txbxContent>
                        </v:textbox>
                      </v:rect>
                      <v:rect id="Rectangle 39" o:spid="_x0000_s1030" style="position:absolute;left:5760;top:11340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    <v:textbox>
                          <w:txbxContent>
                            <w:p w:rsidR="00E93A25" w:rsidRDefault="00E93A25" w:rsidP="00C546CF">
                              <w:pPr>
                                <w:jc w:val="center"/>
                              </w:pPr>
                              <w:r>
                                <w:t>South Hall</w:t>
                              </w:r>
                            </w:p>
                          </w:txbxContent>
                        </v:textbox>
                      </v:rect>
                      <v:rect id="Rectangle 40" o:spid="_x0000_s1031" style="position:absolute;left:2340;top:10080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  <v:textbox>
                          <w:txbxContent>
                            <w:p w:rsidR="00E93A25" w:rsidRDefault="00E93A25" w:rsidP="00C546CF">
                              <w:r>
                                <w:t>North Hall</w:t>
                              </w:r>
                            </w:p>
                          </w:txbxContent>
                        </v:textbox>
                      </v:rect>
                      <v:rect id="Rectangle 41" o:spid="_x0000_s1032" style="position:absolute;left:2340;top:11340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      <v:textbox>
                          <w:txbxContent>
                            <w:p w:rsidR="00E93A25" w:rsidRDefault="00E93A25" w:rsidP="00C546CF">
                              <w:pPr>
                                <w:jc w:val="center"/>
                              </w:pPr>
                              <w:r>
                                <w:t>West Hall</w:t>
                              </w:r>
                            </w:p>
                          </w:txbxContent>
                        </v:textbox>
                      </v:rect>
                      <v:rect id="Rectangle 42" o:spid="_x0000_s1033" style="position:absolute;left:3600;top:10080;width:7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    <v:textbox>
                          <w:txbxContent>
                            <w:p w:rsidR="00E93A25" w:rsidRDefault="00E93A25" w:rsidP="00C546CF">
                              <w:r>
                                <w:t>East Hall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48" w:type="dxa"/>
          </w:tcPr>
          <w:p w:rsidR="00C546CF" w:rsidRDefault="00F46934" w:rsidP="007068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1822450</wp:posOffset>
                      </wp:positionH>
                      <wp:positionV relativeFrom="paragraph">
                        <wp:posOffset>576580</wp:posOffset>
                      </wp:positionV>
                      <wp:extent cx="551180" cy="523240"/>
                      <wp:effectExtent l="12700" t="5080" r="93345" b="0"/>
                      <wp:wrapNone/>
                      <wp:docPr id="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180" cy="523240"/>
                              </a:xfrm>
                              <a:custGeom>
                                <a:avLst/>
                                <a:gdLst>
                                  <a:gd name="T0" fmla="*/ 434 w 21600"/>
                                  <a:gd name="T1" fmla="*/ 0 h 21600"/>
                                  <a:gd name="T2" fmla="*/ 109 w 21600"/>
                                  <a:gd name="T3" fmla="*/ 412 h 21600"/>
                                  <a:gd name="T4" fmla="*/ 434 w 21600"/>
                                  <a:gd name="T5" fmla="*/ 206 h 21600"/>
                                  <a:gd name="T6" fmla="*/ 977 w 21600"/>
                                  <a:gd name="T7" fmla="*/ 412 h 21600"/>
                                  <a:gd name="T8" fmla="*/ 760 w 21600"/>
                                  <a:gd name="T9" fmla="*/ 618 h 21600"/>
                                  <a:gd name="T10" fmla="*/ 543 w 21600"/>
                                  <a:gd name="T11" fmla="*/ 412 h 2160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3160 w 21600"/>
                                  <a:gd name="T19" fmla="*/ 3172 h 21600"/>
                                  <a:gd name="T20" fmla="*/ 18440 w 21600"/>
                                  <a:gd name="T21" fmla="*/ 18428 h 21600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T18" t="T19" r="T20" b="T21"/>
                                <a:pathLst>
                                  <a:path w="21600" h="21600">
                                    <a:moveTo>
                                      <a:pt x="16200" y="10800"/>
                                    </a:moveTo>
                                    <a:cubicBezTo>
                                      <a:pt x="16200" y="7817"/>
                                      <a:pt x="13782" y="5400"/>
                                      <a:pt x="10800" y="5400"/>
                                    </a:cubicBezTo>
                                    <a:cubicBezTo>
                                      <a:pt x="7817" y="5400"/>
                                      <a:pt x="5400" y="7817"/>
                                      <a:pt x="5400" y="10800"/>
                                    </a:cubicBezTo>
                                    <a:lnTo>
                                      <a:pt x="0" y="10800"/>
                                    </a:ln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599" y="4835"/>
                                      <a:pt x="21600" y="10799"/>
                                    </a:cubicBezTo>
                                    <a:lnTo>
                                      <a:pt x="21600" y="10800"/>
                                    </a:lnTo>
                                    <a:lnTo>
                                      <a:pt x="24300" y="10800"/>
                                    </a:lnTo>
                                    <a:lnTo>
                                      <a:pt x="18900" y="16200"/>
                                    </a:lnTo>
                                    <a:lnTo>
                                      <a:pt x="13500" y="10800"/>
                                    </a:lnTo>
                                    <a:lnTo>
                                      <a:pt x="16200" y="10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style="position:absolute;margin-left:143.5pt;margin-top:45.4pt;width:43.4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" path="m16200,10800v,-2983,-2418,-5400,-5400,-5400c7817,5400,5400,7817,5400,10800l,10800c,4835,4835,,10800,v5964,,10799,4835,10800,10799l21600,10800r2700,l18900,16200,13500,10800r2700,xe" fillcolor="red">
                      <v:stroke joinstyle="miter"/>
                      <v:path o:connecttype="custom" o:connectlocs="11075,0;2781,9980;11075,4990;24931,9980;19393,14970;13856,9980" o:connectangles="0,0,0,0,0,0" textboxrect="3160,3172,18440,18428"/>
                    </v:shape>
                  </w:pict>
                </mc:Fallback>
              </mc:AlternateContent>
            </w:r>
            <w:r w:rsidR="00C546CF">
              <w:rPr>
                <w:noProof/>
              </w:rPr>
              <w:drawing>
                <wp:inline distT="0" distB="0" distL="0" distR="0">
                  <wp:extent cx="2990850" cy="2343150"/>
                  <wp:effectExtent l="19050" t="19050" r="57150" b="57150"/>
                  <wp:docPr id="11" name="Picture 2" descr="Map of New Y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p of New Y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34315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AB8" w:rsidRDefault="00197AB8" w:rsidP="007068D6"/>
    <w:sectPr w:rsidR="00197AB8" w:rsidSect="00824CE1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F637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9C48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7828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CCA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2AA1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D0D0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243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6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EE9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14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34"/>
    <w:rsid w:val="00007273"/>
    <w:rsid w:val="00056D5F"/>
    <w:rsid w:val="000863F2"/>
    <w:rsid w:val="000A54B3"/>
    <w:rsid w:val="000C3D1F"/>
    <w:rsid w:val="000E3690"/>
    <w:rsid w:val="000E6EC2"/>
    <w:rsid w:val="00142465"/>
    <w:rsid w:val="00197AB8"/>
    <w:rsid w:val="001B26AC"/>
    <w:rsid w:val="001D3A53"/>
    <w:rsid w:val="00240F83"/>
    <w:rsid w:val="0026139E"/>
    <w:rsid w:val="002D375D"/>
    <w:rsid w:val="00305383"/>
    <w:rsid w:val="00326BF6"/>
    <w:rsid w:val="0034053F"/>
    <w:rsid w:val="003B3DA2"/>
    <w:rsid w:val="003E0992"/>
    <w:rsid w:val="00402C59"/>
    <w:rsid w:val="00406AD1"/>
    <w:rsid w:val="004119BC"/>
    <w:rsid w:val="00435FC5"/>
    <w:rsid w:val="004365D3"/>
    <w:rsid w:val="00440CE9"/>
    <w:rsid w:val="00453BFF"/>
    <w:rsid w:val="00480F13"/>
    <w:rsid w:val="00500346"/>
    <w:rsid w:val="005068EC"/>
    <w:rsid w:val="005202AA"/>
    <w:rsid w:val="005B4924"/>
    <w:rsid w:val="005B56E5"/>
    <w:rsid w:val="005D4C91"/>
    <w:rsid w:val="005E4C6B"/>
    <w:rsid w:val="006072BF"/>
    <w:rsid w:val="00617A0A"/>
    <w:rsid w:val="006355D8"/>
    <w:rsid w:val="00643318"/>
    <w:rsid w:val="00660E8E"/>
    <w:rsid w:val="00662B08"/>
    <w:rsid w:val="00665DFC"/>
    <w:rsid w:val="007068D6"/>
    <w:rsid w:val="00706923"/>
    <w:rsid w:val="0073216F"/>
    <w:rsid w:val="007502EF"/>
    <w:rsid w:val="00780521"/>
    <w:rsid w:val="00792756"/>
    <w:rsid w:val="007A0F05"/>
    <w:rsid w:val="007A2416"/>
    <w:rsid w:val="007B5395"/>
    <w:rsid w:val="0080308E"/>
    <w:rsid w:val="00806864"/>
    <w:rsid w:val="00824CE1"/>
    <w:rsid w:val="008467A1"/>
    <w:rsid w:val="0091746F"/>
    <w:rsid w:val="00974D5D"/>
    <w:rsid w:val="009E04D3"/>
    <w:rsid w:val="00A54528"/>
    <w:rsid w:val="00A62E52"/>
    <w:rsid w:val="00A71925"/>
    <w:rsid w:val="00A75373"/>
    <w:rsid w:val="00AA5E36"/>
    <w:rsid w:val="00AB2F30"/>
    <w:rsid w:val="00B10549"/>
    <w:rsid w:val="00B352B0"/>
    <w:rsid w:val="00B776F6"/>
    <w:rsid w:val="00C05330"/>
    <w:rsid w:val="00C546CF"/>
    <w:rsid w:val="00C55384"/>
    <w:rsid w:val="00C610B0"/>
    <w:rsid w:val="00C62EF9"/>
    <w:rsid w:val="00C82D2B"/>
    <w:rsid w:val="00CD65CE"/>
    <w:rsid w:val="00CF40DC"/>
    <w:rsid w:val="00D1344D"/>
    <w:rsid w:val="00D66514"/>
    <w:rsid w:val="00D7109A"/>
    <w:rsid w:val="00DC76C5"/>
    <w:rsid w:val="00DF0883"/>
    <w:rsid w:val="00DF2C8E"/>
    <w:rsid w:val="00E25F64"/>
    <w:rsid w:val="00E35215"/>
    <w:rsid w:val="00E51C1E"/>
    <w:rsid w:val="00E7084B"/>
    <w:rsid w:val="00E84434"/>
    <w:rsid w:val="00E93A25"/>
    <w:rsid w:val="00EA1D85"/>
    <w:rsid w:val="00ED0D0F"/>
    <w:rsid w:val="00F26D58"/>
    <w:rsid w:val="00F46934"/>
    <w:rsid w:val="00F7182A"/>
    <w:rsid w:val="00F86D5C"/>
    <w:rsid w:val="00F92B5B"/>
    <w:rsid w:val="00FA52B7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D8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46CF"/>
    <w:pPr>
      <w:spacing w:after="400"/>
      <w:outlineLvl w:val="0"/>
    </w:pPr>
    <w:rPr>
      <w:rFonts w:asciiTheme="majorHAnsi" w:hAnsiTheme="majorHAnsi"/>
      <w:sz w:val="52"/>
      <w:szCs w:val="48"/>
    </w:rPr>
  </w:style>
  <w:style w:type="paragraph" w:styleId="Heading2">
    <w:name w:val="heading 2"/>
    <w:basedOn w:val="Normal"/>
    <w:next w:val="Normal"/>
    <w:link w:val="Heading2Char"/>
    <w:qFormat/>
    <w:rsid w:val="00E93A25"/>
    <w:pPr>
      <w:spacing w:before="500" w:after="40"/>
      <w:outlineLvl w:val="1"/>
    </w:pPr>
    <w:rPr>
      <w:rFonts w:asciiTheme="majorHAnsi" w:hAnsiTheme="majorHAnsi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3A25"/>
    <w:rPr>
      <w:rFonts w:asciiTheme="majorHAnsi" w:hAnsiTheme="majorHAnsi"/>
      <w:b/>
      <w:sz w:val="22"/>
    </w:rPr>
  </w:style>
  <w:style w:type="paragraph" w:customStyle="1" w:styleId="Time">
    <w:name w:val="Time"/>
    <w:basedOn w:val="Normal"/>
    <w:qFormat/>
    <w:rsid w:val="00E93A25"/>
    <w:pPr>
      <w:spacing w:before="60"/>
    </w:pPr>
    <w:rPr>
      <w:spacing w:val="10"/>
      <w:sz w:val="16"/>
      <w:szCs w:val="16"/>
    </w:rPr>
  </w:style>
  <w:style w:type="paragraph" w:customStyle="1" w:styleId="Session">
    <w:name w:val="Session"/>
    <w:basedOn w:val="Normal"/>
    <w:qFormat/>
    <w:rsid w:val="00974D5D"/>
    <w:pPr>
      <w:jc w:val="center"/>
    </w:pPr>
    <w:rPr>
      <w:szCs w:val="18"/>
    </w:rPr>
  </w:style>
  <w:style w:type="paragraph" w:styleId="BalloonText">
    <w:name w:val="Balloon Text"/>
    <w:basedOn w:val="Normal"/>
    <w:semiHidden/>
    <w:rsid w:val="00DF0883"/>
    <w:rPr>
      <w:rFonts w:ascii="Tahoma" w:hAnsi="Tahoma" w:cs="Tahoma"/>
      <w:sz w:val="16"/>
      <w:szCs w:val="16"/>
    </w:rPr>
  </w:style>
  <w:style w:type="paragraph" w:customStyle="1" w:styleId="ConferenceName">
    <w:name w:val="Conference Name"/>
    <w:basedOn w:val="Normal"/>
    <w:qFormat/>
    <w:rsid w:val="00824CE1"/>
    <w:rPr>
      <w:b/>
    </w:rPr>
  </w:style>
  <w:style w:type="paragraph" w:customStyle="1" w:styleId="Presentation">
    <w:name w:val="Presentation"/>
    <w:basedOn w:val="Normal"/>
    <w:qFormat/>
    <w:rsid w:val="00824CE1"/>
    <w:rPr>
      <w:b/>
      <w:sz w:val="18"/>
      <w:szCs w:val="20"/>
    </w:rPr>
  </w:style>
  <w:style w:type="paragraph" w:styleId="DocumentMap">
    <w:name w:val="Document Map"/>
    <w:basedOn w:val="Normal"/>
    <w:semiHidden/>
    <w:rsid w:val="00FD326D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824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824CE1"/>
    <w:rPr>
      <w:rFonts w:asciiTheme="majorHAnsi" w:hAnsiTheme="majorHAnsi"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6355D8"/>
    <w:rPr>
      <w:rFonts w:asciiTheme="majorHAnsi" w:hAnsiTheme="majorHAnsi"/>
      <w:sz w:val="52"/>
      <w:szCs w:val="24"/>
    </w:rPr>
  </w:style>
  <w:style w:type="character" w:styleId="PlaceholderText">
    <w:name w:val="Placeholder Text"/>
    <w:basedOn w:val="DefaultParagraphFont"/>
    <w:uiPriority w:val="99"/>
    <w:semiHidden/>
    <w:rsid w:val="00A753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D8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46CF"/>
    <w:pPr>
      <w:spacing w:after="400"/>
      <w:outlineLvl w:val="0"/>
    </w:pPr>
    <w:rPr>
      <w:rFonts w:asciiTheme="majorHAnsi" w:hAnsiTheme="majorHAnsi"/>
      <w:sz w:val="52"/>
      <w:szCs w:val="48"/>
    </w:rPr>
  </w:style>
  <w:style w:type="paragraph" w:styleId="Heading2">
    <w:name w:val="heading 2"/>
    <w:basedOn w:val="Normal"/>
    <w:next w:val="Normal"/>
    <w:link w:val="Heading2Char"/>
    <w:qFormat/>
    <w:rsid w:val="00E93A25"/>
    <w:pPr>
      <w:spacing w:before="500" w:after="40"/>
      <w:outlineLvl w:val="1"/>
    </w:pPr>
    <w:rPr>
      <w:rFonts w:asciiTheme="majorHAnsi" w:hAnsiTheme="majorHAnsi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3A25"/>
    <w:rPr>
      <w:rFonts w:asciiTheme="majorHAnsi" w:hAnsiTheme="majorHAnsi"/>
      <w:b/>
      <w:sz w:val="22"/>
    </w:rPr>
  </w:style>
  <w:style w:type="paragraph" w:customStyle="1" w:styleId="Time">
    <w:name w:val="Time"/>
    <w:basedOn w:val="Normal"/>
    <w:qFormat/>
    <w:rsid w:val="00E93A25"/>
    <w:pPr>
      <w:spacing w:before="60"/>
    </w:pPr>
    <w:rPr>
      <w:spacing w:val="10"/>
      <w:sz w:val="16"/>
      <w:szCs w:val="16"/>
    </w:rPr>
  </w:style>
  <w:style w:type="paragraph" w:customStyle="1" w:styleId="Session">
    <w:name w:val="Session"/>
    <w:basedOn w:val="Normal"/>
    <w:qFormat/>
    <w:rsid w:val="00974D5D"/>
    <w:pPr>
      <w:jc w:val="center"/>
    </w:pPr>
    <w:rPr>
      <w:szCs w:val="18"/>
    </w:rPr>
  </w:style>
  <w:style w:type="paragraph" w:styleId="BalloonText">
    <w:name w:val="Balloon Text"/>
    <w:basedOn w:val="Normal"/>
    <w:semiHidden/>
    <w:rsid w:val="00DF0883"/>
    <w:rPr>
      <w:rFonts w:ascii="Tahoma" w:hAnsi="Tahoma" w:cs="Tahoma"/>
      <w:sz w:val="16"/>
      <w:szCs w:val="16"/>
    </w:rPr>
  </w:style>
  <w:style w:type="paragraph" w:customStyle="1" w:styleId="ConferenceName">
    <w:name w:val="Conference Name"/>
    <w:basedOn w:val="Normal"/>
    <w:qFormat/>
    <w:rsid w:val="00824CE1"/>
    <w:rPr>
      <w:b/>
    </w:rPr>
  </w:style>
  <w:style w:type="paragraph" w:customStyle="1" w:styleId="Presentation">
    <w:name w:val="Presentation"/>
    <w:basedOn w:val="Normal"/>
    <w:qFormat/>
    <w:rsid w:val="00824CE1"/>
    <w:rPr>
      <w:b/>
      <w:sz w:val="18"/>
      <w:szCs w:val="20"/>
    </w:rPr>
  </w:style>
  <w:style w:type="paragraph" w:styleId="DocumentMap">
    <w:name w:val="Document Map"/>
    <w:basedOn w:val="Normal"/>
    <w:semiHidden/>
    <w:rsid w:val="00FD326D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824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824CE1"/>
    <w:rPr>
      <w:rFonts w:asciiTheme="majorHAnsi" w:hAnsiTheme="majorHAnsi"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6355D8"/>
    <w:rPr>
      <w:rFonts w:asciiTheme="majorHAnsi" w:hAnsiTheme="majorHAnsi"/>
      <w:sz w:val="52"/>
      <w:szCs w:val="24"/>
    </w:rPr>
  </w:style>
  <w:style w:type="character" w:styleId="PlaceholderText">
    <w:name w:val="Placeholder Text"/>
    <w:basedOn w:val="DefaultParagraphFont"/>
    <w:uiPriority w:val="99"/>
    <w:semiHidden/>
    <w:rsid w:val="00A75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ConferenceAgendaTrack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2B7D9AD1484E448D041DEC06E3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F1D83-EF3B-491F-AFE6-3A51B7AC5C4B}"/>
      </w:docPartPr>
      <w:docPartBody>
        <w:p w:rsidR="00000000" w:rsidRDefault="007263D5">
          <w:pPr>
            <w:pStyle w:val="602B7D9AD1484E448D041DEC06E314F5"/>
          </w:pPr>
          <w:r>
            <w:t>[Conference Name]</w:t>
          </w:r>
        </w:p>
      </w:docPartBody>
    </w:docPart>
    <w:docPart>
      <w:docPartPr>
        <w:name w:val="78193058631F49B192861D5593CCD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D6FE0-759D-4423-93EA-DC2B684C70EE}"/>
      </w:docPartPr>
      <w:docPartBody>
        <w:p w:rsidR="00000000" w:rsidRDefault="007263D5">
          <w:pPr>
            <w:pStyle w:val="78193058631F49B192861D5593CCDC1F"/>
          </w:pPr>
          <w:r w:rsidRPr="001B26AC">
            <w:t>Growth in the New Millennium</w:t>
          </w:r>
        </w:p>
      </w:docPartBody>
    </w:docPart>
    <w:docPart>
      <w:docPartPr>
        <w:name w:val="FBD26A9DF5F54CD1B2190ED27878B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213EC-3136-42B9-B842-77ADBF313C13}"/>
      </w:docPartPr>
      <w:docPartBody>
        <w:p w:rsidR="00000000" w:rsidRDefault="007263D5">
          <w:pPr>
            <w:pStyle w:val="FBD26A9DF5F54CD1B2190ED27878B4F3"/>
          </w:pPr>
          <w:r w:rsidRPr="004119BC">
            <w:t>Sales and Marketing</w:t>
          </w:r>
        </w:p>
      </w:docPartBody>
    </w:docPart>
    <w:docPart>
      <w:docPartPr>
        <w:name w:val="9FBC32FD3BC046C89F63C7A568ABD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C1510-A0D1-403C-AA05-131EF56A5C96}"/>
      </w:docPartPr>
      <w:docPartBody>
        <w:p w:rsidR="00000000" w:rsidRDefault="007263D5">
          <w:pPr>
            <w:pStyle w:val="9FBC32FD3BC046C89F63C7A568ABD7A7"/>
          </w:pPr>
          <w:r w:rsidRPr="007068D6">
            <w:t>Quality Assurance</w:t>
          </w:r>
        </w:p>
      </w:docPartBody>
    </w:docPart>
    <w:docPart>
      <w:docPartPr>
        <w:name w:val="ACFD081DC29947358F0619E5E4D3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DE194-93F9-47AD-89D5-A6D34EF6590A}"/>
      </w:docPartPr>
      <w:docPartBody>
        <w:p w:rsidR="00000000" w:rsidRDefault="007263D5">
          <w:pPr>
            <w:pStyle w:val="ACFD081DC29947358F0619E5E4D3368A"/>
          </w:pPr>
          <w:r w:rsidRPr="007068D6">
            <w:t xml:space="preserve">Tools </w:t>
          </w:r>
          <w:r>
            <w:t>and</w:t>
          </w:r>
          <w:r w:rsidRPr="007068D6">
            <w:t xml:space="preserve"> Resources</w:t>
          </w:r>
        </w:p>
      </w:docPartBody>
    </w:docPart>
    <w:docPart>
      <w:docPartPr>
        <w:name w:val="090C25C9A63B49BBB1F5857069420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B09D1-C8E8-465D-A802-CC5066218F5D}"/>
      </w:docPartPr>
      <w:docPartBody>
        <w:p w:rsidR="00000000" w:rsidRDefault="007263D5">
          <w:pPr>
            <w:pStyle w:val="090C25C9A63B49BBB1F58570694203DA"/>
          </w:pPr>
          <w:r>
            <w:t>[Click to select date]</w:t>
          </w:r>
        </w:p>
      </w:docPartBody>
    </w:docPart>
    <w:docPart>
      <w:docPartPr>
        <w:name w:val="3FD5AE0A3A4A4972B405590CC458A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8F55E-54F7-4C74-AE0A-C1409C29B634}"/>
      </w:docPartPr>
      <w:docPartBody>
        <w:p w:rsidR="00000000" w:rsidRDefault="007263D5">
          <w:pPr>
            <w:pStyle w:val="3FD5AE0A3A4A4972B405590CC458A812"/>
          </w:pPr>
          <w:r w:rsidRPr="000E3690">
            <w:rPr>
              <w:w w:val="38"/>
            </w:rPr>
            <w:t>8:00 am</w:t>
          </w:r>
        </w:p>
      </w:docPartBody>
    </w:docPart>
    <w:docPart>
      <w:docPartPr>
        <w:name w:val="8408FD739A71425FB594552688CE3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9D921-05C9-4732-A120-7D4FE79EC43D}"/>
      </w:docPartPr>
      <w:docPartBody>
        <w:p w:rsidR="00000000" w:rsidRDefault="007263D5">
          <w:pPr>
            <w:pStyle w:val="8408FD739A71425FB594552688CE3B9F"/>
          </w:pPr>
          <w:r w:rsidRPr="000E3690">
            <w:rPr>
              <w:w w:val="38"/>
            </w:rPr>
            <w:t>4:00 pm</w:t>
          </w:r>
        </w:p>
      </w:docPartBody>
    </w:docPart>
    <w:docPart>
      <w:docPartPr>
        <w:name w:val="C59686F0CD5A4FB0AB8E01CBA5D0F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C7E4F-0201-43B9-AADC-753908CF2895}"/>
      </w:docPartPr>
      <w:docPartBody>
        <w:p w:rsidR="00000000" w:rsidRDefault="007263D5">
          <w:pPr>
            <w:pStyle w:val="C59686F0CD5A4FB0AB8E01CBA5D0FD88"/>
          </w:pPr>
          <w:r w:rsidRPr="00C05330">
            <w:t>Registration</w:t>
          </w:r>
        </w:p>
      </w:docPartBody>
    </w:docPart>
    <w:docPart>
      <w:docPartPr>
        <w:name w:val="4F6A47DBE0394FD9A59CAAF5B809B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C56DD-3346-46AD-85E9-E772456F32DC}"/>
      </w:docPartPr>
      <w:docPartBody>
        <w:p w:rsidR="00000000" w:rsidRDefault="007263D5">
          <w:pPr>
            <w:pStyle w:val="4F6A47DBE0394FD9A59CAAF5B809B65B"/>
          </w:pPr>
          <w:r w:rsidRPr="000E3690">
            <w:rPr>
              <w:w w:val="37"/>
            </w:rPr>
            <w:t>9:00 am</w:t>
          </w:r>
        </w:p>
      </w:docPartBody>
    </w:docPart>
    <w:docPart>
      <w:docPartPr>
        <w:name w:val="113869B3DFFF4BAC85DF4200CE71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AB8DA-171C-4BEA-94DF-9C56002B26EB}"/>
      </w:docPartPr>
      <w:docPartBody>
        <w:p w:rsidR="00000000" w:rsidRDefault="007263D5">
          <w:pPr>
            <w:pStyle w:val="113869B3DFFF4BAC85DF4200CE7134F5"/>
          </w:pPr>
          <w:r w:rsidRPr="000E3690">
            <w:rPr>
              <w:w w:val="37"/>
            </w:rPr>
            <w:t>10:30 am</w:t>
          </w:r>
        </w:p>
      </w:docPartBody>
    </w:docPart>
    <w:docPart>
      <w:docPartPr>
        <w:name w:val="D93BAFF0B86C4EEA97A967BFDFA78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82348-50D5-4A02-A17B-7C31BA16FBCC}"/>
      </w:docPartPr>
      <w:docPartBody>
        <w:p w:rsidR="00000000" w:rsidRDefault="007263D5">
          <w:pPr>
            <w:pStyle w:val="D93BAFF0B86C4EEA97A967BFDFA785B9"/>
          </w:pPr>
          <w:r w:rsidRPr="00C05330">
            <w:t>Opening Ceremonies</w:t>
          </w:r>
        </w:p>
      </w:docPartBody>
    </w:docPart>
    <w:docPart>
      <w:docPartPr>
        <w:name w:val="C0B24396E7314BCCB4CF88E30102C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7D3C-7AF2-4ADF-A312-13E5D59CD3BA}"/>
      </w:docPartPr>
      <w:docPartBody>
        <w:p w:rsidR="00000000" w:rsidRDefault="007263D5">
          <w:pPr>
            <w:pStyle w:val="C0B24396E7314BCCB4CF88E30102C3E6"/>
          </w:pPr>
          <w:r w:rsidRPr="00305383">
            <w:rPr>
              <w:b/>
            </w:rPr>
            <w:t xml:space="preserve">Keynote Address: Steven H. Kastner, </w:t>
          </w:r>
          <w:r w:rsidRPr="00305383">
            <w:rPr>
              <w:bCs/>
            </w:rPr>
            <w:t>Breakthroughs for the Next Generation</w:t>
          </w:r>
        </w:p>
      </w:docPartBody>
    </w:docPart>
    <w:docPart>
      <w:docPartPr>
        <w:name w:val="D3C60B1AEC674214AAA66947C40FE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2A9E-9CF4-46E2-AA4B-B359A7B53045}"/>
      </w:docPartPr>
      <w:docPartBody>
        <w:p w:rsidR="00000000" w:rsidRDefault="007263D5">
          <w:pPr>
            <w:pStyle w:val="D3C60B1AEC674214AAA66947C40FE119"/>
          </w:pPr>
          <w:r w:rsidRPr="00305383">
            <w:rPr>
              <w:b/>
            </w:rPr>
            <w:t>(Grand Ballroom)</w:t>
          </w:r>
        </w:p>
      </w:docPartBody>
    </w:docPart>
    <w:docPart>
      <w:docPartPr>
        <w:name w:val="DEBEEA2C33B741F2B080866C65163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1AF1A-4768-4451-9C28-87F7D7C95D63}"/>
      </w:docPartPr>
      <w:docPartBody>
        <w:p w:rsidR="00000000" w:rsidRDefault="007263D5">
          <w:pPr>
            <w:pStyle w:val="DEBEEA2C33B741F2B080866C65163FE7"/>
          </w:pPr>
          <w:r w:rsidRPr="000E3690">
            <w:rPr>
              <w:w w:val="36"/>
            </w:rPr>
            <w:t>10:45 am</w:t>
          </w:r>
        </w:p>
      </w:docPartBody>
    </w:docPart>
    <w:docPart>
      <w:docPartPr>
        <w:name w:val="C1DCF06324A343D19CAD7889EEDA2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D4F03-5BCC-495C-8C38-7B709F0B1812}"/>
      </w:docPartPr>
      <w:docPartBody>
        <w:p w:rsidR="00000000" w:rsidRDefault="007263D5">
          <w:pPr>
            <w:pStyle w:val="C1DCF06324A343D19CAD7889EEDA22AA"/>
          </w:pPr>
          <w:r w:rsidRPr="000E3690">
            <w:rPr>
              <w:w w:val="36"/>
            </w:rPr>
            <w:t>12:00 pm</w:t>
          </w:r>
        </w:p>
      </w:docPartBody>
    </w:docPart>
    <w:docPart>
      <w:docPartPr>
        <w:name w:val="41B9AA04633E4F93AB154BBFF772E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C753C-B38A-40A4-9B69-8701DD7E7A04}"/>
      </w:docPartPr>
      <w:docPartBody>
        <w:p w:rsidR="00000000" w:rsidRDefault="007263D5">
          <w:pPr>
            <w:pStyle w:val="41B9AA04633E4F93AB154BBFF772EC8B"/>
          </w:pPr>
          <w:r w:rsidRPr="00C05330">
            <w:t>Managing and Motivating Employees</w:t>
          </w:r>
        </w:p>
      </w:docPartBody>
    </w:docPart>
    <w:docPart>
      <w:docPartPr>
        <w:name w:val="93B1B5808EC643469015B68896D22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9FE86-90DF-4547-B396-47FD052CA78A}"/>
      </w:docPartPr>
      <w:docPartBody>
        <w:p w:rsidR="00000000" w:rsidRDefault="007263D5">
          <w:pPr>
            <w:pStyle w:val="93B1B5808EC643469015B68896D22C95"/>
          </w:pPr>
          <w:r w:rsidRPr="00C05330">
            <w:t>(North Hall)</w:t>
          </w:r>
        </w:p>
      </w:docPartBody>
    </w:docPart>
    <w:docPart>
      <w:docPartPr>
        <w:name w:val="7B839A5098384DE59348D14C65634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80ADC-6FDC-4360-9AD2-98E9193456F9}"/>
      </w:docPartPr>
      <w:docPartBody>
        <w:p w:rsidR="00000000" w:rsidRDefault="007263D5">
          <w:pPr>
            <w:pStyle w:val="7B839A5098384DE59348D14C656348DB"/>
          </w:pPr>
          <w:r w:rsidRPr="00C05330">
            <w:t xml:space="preserve">Tips for Increasing International </w:t>
          </w:r>
          <w:r w:rsidRPr="00C05330">
            <w:t>Sales</w:t>
          </w:r>
        </w:p>
      </w:docPartBody>
    </w:docPart>
    <w:docPart>
      <w:docPartPr>
        <w:name w:val="73031D4E7BE74BC4A975BC776ED02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30AF5-C0D8-4109-8875-D9025DF73941}"/>
      </w:docPartPr>
      <w:docPartBody>
        <w:p w:rsidR="00000000" w:rsidRDefault="007263D5">
          <w:pPr>
            <w:pStyle w:val="73031D4E7BE74BC4A975BC776ED02788"/>
          </w:pPr>
          <w:r w:rsidRPr="00C05330">
            <w:t>(South Hall)</w:t>
          </w:r>
        </w:p>
      </w:docPartBody>
    </w:docPart>
    <w:docPart>
      <w:docPartPr>
        <w:name w:val="1DFAAB420B18492393025ADDE9654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727AE-B1E3-4774-8932-602E047C3126}"/>
      </w:docPartPr>
      <w:docPartBody>
        <w:p w:rsidR="00000000" w:rsidRDefault="007263D5">
          <w:pPr>
            <w:pStyle w:val="1DFAAB420B18492393025ADDE965450A"/>
          </w:pPr>
          <w:r w:rsidRPr="00C05330">
            <w:t>Quality vs. Deadline</w:t>
          </w:r>
        </w:p>
      </w:docPartBody>
    </w:docPart>
    <w:docPart>
      <w:docPartPr>
        <w:name w:val="122D023646BC494080ADEFC11B581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5F42-9744-4866-A755-ED9B2CC6F42F}"/>
      </w:docPartPr>
      <w:docPartBody>
        <w:p w:rsidR="00000000" w:rsidRDefault="007263D5">
          <w:pPr>
            <w:pStyle w:val="122D023646BC494080ADEFC11B581F55"/>
          </w:pPr>
          <w:r w:rsidRPr="00C05330">
            <w:t>(East Hall)</w:t>
          </w:r>
        </w:p>
      </w:docPartBody>
    </w:docPart>
    <w:docPart>
      <w:docPartPr>
        <w:name w:val="E338082EE3904BE78ECC5671C1CDE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5DCE8-7666-434B-BBE9-B042E3E61DE4}"/>
      </w:docPartPr>
      <w:docPartBody>
        <w:p w:rsidR="00000000" w:rsidRDefault="007263D5">
          <w:pPr>
            <w:pStyle w:val="E338082EE3904BE78ECC5671C1CDEB79"/>
          </w:pPr>
          <w:r w:rsidRPr="00C05330">
            <w:t>Build It or Buy</w:t>
          </w:r>
          <w:r w:rsidRPr="00C05330">
            <w:rPr>
              <w:szCs w:val="18"/>
            </w:rPr>
            <w:t xml:space="preserve"> It?</w:t>
          </w:r>
        </w:p>
      </w:docPartBody>
    </w:docPart>
    <w:docPart>
      <w:docPartPr>
        <w:name w:val="680EAD7736764337B2B95AC689CB6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CC257-BD2A-483A-85EE-0E24EB6CBA61}"/>
      </w:docPartPr>
      <w:docPartBody>
        <w:p w:rsidR="00000000" w:rsidRDefault="007263D5">
          <w:pPr>
            <w:pStyle w:val="680EAD7736764337B2B95AC689CB62C9"/>
          </w:pPr>
          <w:r w:rsidRPr="00C05330">
            <w:t>(West Hall)</w:t>
          </w:r>
        </w:p>
      </w:docPartBody>
    </w:docPart>
    <w:docPart>
      <w:docPartPr>
        <w:name w:val="B70C3C3072184D40BC32FC522449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31F5B-0D74-4696-B971-6EE5D64093C6}"/>
      </w:docPartPr>
      <w:docPartBody>
        <w:p w:rsidR="00000000" w:rsidRDefault="007263D5">
          <w:pPr>
            <w:pStyle w:val="B70C3C3072184D40BC32FC522449A404"/>
          </w:pPr>
          <w:r w:rsidRPr="000E3690">
            <w:rPr>
              <w:w w:val="37"/>
            </w:rPr>
            <w:t>12:00 pm</w:t>
          </w:r>
        </w:p>
      </w:docPartBody>
    </w:docPart>
    <w:docPart>
      <w:docPartPr>
        <w:name w:val="474CB8C93C6D48BEB1DA31B29B101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1A13B-B26B-4080-A339-AD26F2E9DCD8}"/>
      </w:docPartPr>
      <w:docPartBody>
        <w:p w:rsidR="00000000" w:rsidRDefault="007263D5">
          <w:pPr>
            <w:pStyle w:val="474CB8C93C6D48BEB1DA31B29B101BFB"/>
          </w:pPr>
          <w:r w:rsidRPr="000E3690">
            <w:rPr>
              <w:w w:val="37"/>
            </w:rPr>
            <w:t>1:30 pm</w:t>
          </w:r>
        </w:p>
      </w:docPartBody>
    </w:docPart>
    <w:docPart>
      <w:docPartPr>
        <w:name w:val="69C5362666C34C8EBEDD7C7CCFC8C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3AC4-B69E-4B4C-B0C7-6066C066235D}"/>
      </w:docPartPr>
      <w:docPartBody>
        <w:p w:rsidR="00000000" w:rsidRDefault="007263D5">
          <w:pPr>
            <w:pStyle w:val="69C5362666C34C8EBEDD7C7CCFC8C64B"/>
          </w:pPr>
          <w:r w:rsidRPr="00C05330">
            <w:t>Lu</w:t>
          </w:r>
          <w:r w:rsidRPr="00C05330">
            <w:t>nch Break</w:t>
          </w:r>
        </w:p>
      </w:docPartBody>
    </w:docPart>
    <w:docPart>
      <w:docPartPr>
        <w:name w:val="0CB3A7661B414A73B0970940E5BA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CDA15-6D3A-4FB8-B76B-774E15A43680}"/>
      </w:docPartPr>
      <w:docPartBody>
        <w:p w:rsidR="00000000" w:rsidRDefault="007263D5">
          <w:pPr>
            <w:pStyle w:val="0CB3A7661B414A73B0970940E5BAF1DC"/>
          </w:pPr>
          <w:r w:rsidRPr="000E3690">
            <w:rPr>
              <w:w w:val="38"/>
            </w:rPr>
            <w:t>1:30 pm</w:t>
          </w:r>
        </w:p>
      </w:docPartBody>
    </w:docPart>
    <w:docPart>
      <w:docPartPr>
        <w:name w:val="85CA5F4EEBA54A329440B6F3470FD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AB2D1-2D51-4771-9043-0508F97F6FA5}"/>
      </w:docPartPr>
      <w:docPartBody>
        <w:p w:rsidR="00000000" w:rsidRDefault="007263D5">
          <w:pPr>
            <w:pStyle w:val="85CA5F4EEBA54A329440B6F3470FD361"/>
          </w:pPr>
          <w:r w:rsidRPr="000E3690">
            <w:rPr>
              <w:w w:val="38"/>
            </w:rPr>
            <w:t xml:space="preserve">3:00 </w:t>
          </w:r>
          <w:r w:rsidRPr="000E3690">
            <w:rPr>
              <w:w w:val="38"/>
            </w:rPr>
            <w:t>pm</w:t>
          </w:r>
        </w:p>
      </w:docPartBody>
    </w:docPart>
    <w:docPart>
      <w:docPartPr>
        <w:name w:val="C7824C47718F4EA9BB23560FCDEE0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93AEA-C3CD-4C5F-B52C-2236FFF63037}"/>
      </w:docPartPr>
      <w:docPartBody>
        <w:p w:rsidR="00000000" w:rsidRDefault="007263D5">
          <w:pPr>
            <w:pStyle w:val="C7824C47718F4EA9BB23560FCDEE082C"/>
          </w:pPr>
          <w:r w:rsidRPr="00C05330">
            <w:t>Competing with Big Corporations</w:t>
          </w:r>
        </w:p>
      </w:docPartBody>
    </w:docPart>
    <w:docPart>
      <w:docPartPr>
        <w:name w:val="1653B98747BC4E878CE15F8E5E7F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7EEB2-1B66-47DB-BFD3-BDEB906FD1BE}"/>
      </w:docPartPr>
      <w:docPartBody>
        <w:p w:rsidR="00000000" w:rsidRDefault="007263D5">
          <w:pPr>
            <w:pStyle w:val="1653B98747BC4E878CE15F8E5E7FB117"/>
          </w:pPr>
          <w:r w:rsidRPr="00C05330">
            <w:t>(South Hall)</w:t>
          </w:r>
        </w:p>
      </w:docPartBody>
    </w:docPart>
    <w:docPart>
      <w:docPartPr>
        <w:name w:val="6CDF2107A8BA49C5987D6D866D50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95246-BE65-4262-A70C-C98B8204CFAE}"/>
      </w:docPartPr>
      <w:docPartBody>
        <w:p w:rsidR="00000000" w:rsidRDefault="007263D5">
          <w:pPr>
            <w:pStyle w:val="6CDF2107A8BA49C5987D6D866D5049FF"/>
          </w:pPr>
          <w:r w:rsidRPr="00C05330">
            <w:t>Learning from Past Mistakes</w:t>
          </w:r>
        </w:p>
      </w:docPartBody>
    </w:docPart>
    <w:docPart>
      <w:docPartPr>
        <w:name w:val="EB5103E625C245E087B78836ACAFD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8F2E-9232-4721-AC20-D51928365EC1}"/>
      </w:docPartPr>
      <w:docPartBody>
        <w:p w:rsidR="00000000" w:rsidRDefault="007263D5">
          <w:pPr>
            <w:pStyle w:val="EB5103E625C245E087B78836ACAFD43A"/>
          </w:pPr>
          <w:r w:rsidRPr="00C05330">
            <w:t>(East Hall)</w:t>
          </w:r>
        </w:p>
      </w:docPartBody>
    </w:docPart>
    <w:docPart>
      <w:docPartPr>
        <w:name w:val="8E996B198ED04762B6F7D4C30D28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4AF7-96C9-42F7-B083-DD5B9ED3268C}"/>
      </w:docPartPr>
      <w:docPartBody>
        <w:p w:rsidR="00000000" w:rsidRDefault="007263D5">
          <w:pPr>
            <w:pStyle w:val="8E996B198ED04762B6F7D4C30D28B5FE"/>
          </w:pPr>
          <w:r w:rsidRPr="00C05330">
            <w:t>Managing Contract Work</w:t>
          </w:r>
        </w:p>
      </w:docPartBody>
    </w:docPart>
    <w:docPart>
      <w:docPartPr>
        <w:name w:val="DF5C47F62D834546A3E008CBA1145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17913-D152-4A96-9951-595FB441AF11}"/>
      </w:docPartPr>
      <w:docPartBody>
        <w:p w:rsidR="00000000" w:rsidRDefault="007263D5">
          <w:pPr>
            <w:pStyle w:val="DF5C47F62D834546A3E008CBA11450C7"/>
          </w:pPr>
          <w:r>
            <w:t>(</w:t>
          </w:r>
          <w:r w:rsidRPr="00C05330">
            <w:t>West Hall)</w:t>
          </w:r>
        </w:p>
      </w:docPartBody>
    </w:docPart>
    <w:docPart>
      <w:docPartPr>
        <w:name w:val="CD0F4E6A2A6948C9BF4E5249E440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574A-357E-4C57-B59C-9BA5093558F3}"/>
      </w:docPartPr>
      <w:docPartBody>
        <w:p w:rsidR="00000000" w:rsidRDefault="007263D5">
          <w:pPr>
            <w:pStyle w:val="CD0F4E6A2A6948C9BF4E5249E440B538"/>
          </w:pPr>
          <w:r w:rsidRPr="000E3690">
            <w:rPr>
              <w:w w:val="38"/>
            </w:rPr>
            <w:t>3:15 pm</w:t>
          </w:r>
        </w:p>
      </w:docPartBody>
    </w:docPart>
    <w:docPart>
      <w:docPartPr>
        <w:name w:val="B09316E8ED824ED99843A15C4D91D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B04F2-DAA8-46BC-89DB-2A7A3D8F72E1}"/>
      </w:docPartPr>
      <w:docPartBody>
        <w:p w:rsidR="00000000" w:rsidRDefault="007263D5">
          <w:pPr>
            <w:pStyle w:val="B09316E8ED824ED99843A15C4D91D15A"/>
          </w:pPr>
          <w:r w:rsidRPr="000E3690">
            <w:rPr>
              <w:w w:val="38"/>
            </w:rPr>
            <w:t>5:00 pm</w:t>
          </w:r>
        </w:p>
      </w:docPartBody>
    </w:docPart>
    <w:docPart>
      <w:docPartPr>
        <w:name w:val="0B7F0462F04449AC8746D2E326FC4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E195F-DA8D-424A-BFB7-CA3EF0FC74F4}"/>
      </w:docPartPr>
      <w:docPartBody>
        <w:p w:rsidR="00000000" w:rsidRDefault="007263D5">
          <w:pPr>
            <w:pStyle w:val="0B7F0462F04449AC8746D2E326FC4953"/>
          </w:pPr>
          <w:r w:rsidRPr="00C05330">
            <w:t>Afternoon Workshops</w:t>
          </w:r>
        </w:p>
      </w:docPartBody>
    </w:docPart>
    <w:docPart>
      <w:docPartPr>
        <w:name w:val="E54029C6F0CF4812BF54925CAFE4D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27B3-9F7B-4620-BAB5-EBD2AAC43C23}"/>
      </w:docPartPr>
      <w:docPartBody>
        <w:p w:rsidR="00000000" w:rsidRDefault="007263D5">
          <w:pPr>
            <w:pStyle w:val="E54029C6F0CF4812BF54925CAFE4DBA9"/>
          </w:pPr>
          <w:r>
            <w:t>[Click to select date]</w:t>
          </w:r>
        </w:p>
      </w:docPartBody>
    </w:docPart>
    <w:docPart>
      <w:docPartPr>
        <w:name w:val="787433AFD3F24A6382FAE8842BBF5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B7BAB-41B3-4D39-9045-586B394A05E3}"/>
      </w:docPartPr>
      <w:docPartBody>
        <w:p w:rsidR="00000000" w:rsidRDefault="007263D5">
          <w:pPr>
            <w:pStyle w:val="787433AFD3F24A6382FAE8842BBF584D"/>
          </w:pPr>
          <w:r w:rsidRPr="000E3690">
            <w:rPr>
              <w:w w:val="38"/>
            </w:rPr>
            <w:t>8:00 am</w:t>
          </w:r>
        </w:p>
      </w:docPartBody>
    </w:docPart>
    <w:docPart>
      <w:docPartPr>
        <w:name w:val="9345B7E991DB449DA07F239A682CC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C7A35-5F3B-4D30-A070-804116C7828F}"/>
      </w:docPartPr>
      <w:docPartBody>
        <w:p w:rsidR="00000000" w:rsidRDefault="007263D5">
          <w:pPr>
            <w:pStyle w:val="9345B7E991DB449DA07F239A682CC9E5"/>
          </w:pPr>
          <w:r w:rsidRPr="000E3690">
            <w:rPr>
              <w:w w:val="38"/>
            </w:rPr>
            <w:t>4:00 pm</w:t>
          </w:r>
        </w:p>
      </w:docPartBody>
    </w:docPart>
    <w:docPart>
      <w:docPartPr>
        <w:name w:val="8157633C2A0E4D8C908ACD00DB88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8474C-643F-4850-B8D1-06BF76ABD6BA}"/>
      </w:docPartPr>
      <w:docPartBody>
        <w:p w:rsidR="00000000" w:rsidRDefault="007263D5">
          <w:pPr>
            <w:pStyle w:val="8157633C2A0E4D8C908ACD00DB88B9EE"/>
          </w:pPr>
          <w:r w:rsidRPr="00C05330">
            <w:t>Registration</w:t>
          </w:r>
        </w:p>
      </w:docPartBody>
    </w:docPart>
    <w:docPart>
      <w:docPartPr>
        <w:name w:val="06C15E140A7E4DB3B1923C04DA88C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2AA4-75E4-413D-A737-30FFB6A44A30}"/>
      </w:docPartPr>
      <w:docPartBody>
        <w:p w:rsidR="00000000" w:rsidRDefault="007263D5">
          <w:pPr>
            <w:pStyle w:val="06C15E140A7E4DB3B1923C04DA88CED3"/>
          </w:pPr>
          <w:r w:rsidRPr="000E3690">
            <w:rPr>
              <w:w w:val="38"/>
            </w:rPr>
            <w:t>8:00 am</w:t>
          </w:r>
        </w:p>
      </w:docPartBody>
    </w:docPart>
    <w:docPart>
      <w:docPartPr>
        <w:name w:val="663A29BE5854417EB4F32178288F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ED0C7-3FB8-478B-9DDF-31983418D9AE}"/>
      </w:docPartPr>
      <w:docPartBody>
        <w:p w:rsidR="00000000" w:rsidRDefault="007263D5">
          <w:pPr>
            <w:pStyle w:val="663A29BE5854417EB4F32178288F29A6"/>
          </w:pPr>
          <w:r w:rsidRPr="000E3690">
            <w:rPr>
              <w:w w:val="38"/>
            </w:rPr>
            <w:t>9:00 am</w:t>
          </w:r>
        </w:p>
      </w:docPartBody>
    </w:docPart>
    <w:docPart>
      <w:docPartPr>
        <w:name w:val="F2AD724558A54DB295A91A443B783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74BAC-D754-41E1-9328-546E86A8C875}"/>
      </w:docPartPr>
      <w:docPartBody>
        <w:p w:rsidR="00000000" w:rsidRDefault="007263D5">
          <w:pPr>
            <w:pStyle w:val="F2AD724558A54DB295A91A443B78349D"/>
          </w:pPr>
          <w:r w:rsidRPr="00C05330">
            <w:t>Continental Breakfast</w:t>
          </w:r>
        </w:p>
      </w:docPartBody>
    </w:docPart>
    <w:docPart>
      <w:docPartPr>
        <w:name w:val="E90CEC0DD6B74E9EBDBD8BE822277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BA197-964C-4B9C-BD96-43F8C94F3D8F}"/>
      </w:docPartPr>
      <w:docPartBody>
        <w:p w:rsidR="00000000" w:rsidRDefault="007263D5">
          <w:pPr>
            <w:pStyle w:val="E90CEC0DD6B74E9EBDBD8BE822277851"/>
          </w:pPr>
          <w:r w:rsidRPr="000E3690">
            <w:rPr>
              <w:w w:val="37"/>
            </w:rPr>
            <w:t>9:00 am</w:t>
          </w:r>
        </w:p>
      </w:docPartBody>
    </w:docPart>
    <w:docPart>
      <w:docPartPr>
        <w:name w:val="0C55D8C69D4C4F58AE4F358A4C21A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0AF82-DBCE-42BA-ADB0-D273B5EF620A}"/>
      </w:docPartPr>
      <w:docPartBody>
        <w:p w:rsidR="00000000" w:rsidRDefault="007263D5">
          <w:pPr>
            <w:pStyle w:val="0C55D8C69D4C4F58AE4F358A4C21A9BD"/>
          </w:pPr>
          <w:r w:rsidRPr="000E3690">
            <w:rPr>
              <w:w w:val="37"/>
            </w:rPr>
            <w:t>10:30 am</w:t>
          </w:r>
        </w:p>
      </w:docPartBody>
    </w:docPart>
    <w:docPart>
      <w:docPartPr>
        <w:name w:val="2043A23D98A74853BEE87A758C2A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0845D-C528-4F43-9D1A-7D33BDBF9512}"/>
      </w:docPartPr>
      <w:docPartBody>
        <w:p w:rsidR="00000000" w:rsidRDefault="007263D5">
          <w:pPr>
            <w:pStyle w:val="2043A23D98A74853BEE87A758C2A766B"/>
          </w:pPr>
          <w:r w:rsidRPr="00305383">
            <w:rPr>
              <w:b/>
            </w:rPr>
            <w:t xml:space="preserve">Keynote Address: Linda Contreras, </w:t>
          </w:r>
          <w:r w:rsidRPr="00305383">
            <w:t>Improving on a Good Idea</w:t>
          </w:r>
        </w:p>
      </w:docPartBody>
    </w:docPart>
    <w:docPart>
      <w:docPartPr>
        <w:name w:val="939402D5C3D9459A8F4AF923951C3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20FC9-D569-461B-8F3D-D8FC4F46E81D}"/>
      </w:docPartPr>
      <w:docPartBody>
        <w:p w:rsidR="00000000" w:rsidRDefault="007263D5">
          <w:pPr>
            <w:pStyle w:val="939402D5C3D9459A8F4AF923951C31A7"/>
          </w:pPr>
          <w:r w:rsidRPr="00305383">
            <w:rPr>
              <w:b/>
            </w:rPr>
            <w:t>(Grand Ballroom)</w:t>
          </w:r>
        </w:p>
      </w:docPartBody>
    </w:docPart>
    <w:docPart>
      <w:docPartPr>
        <w:name w:val="4521D9872A5D4BB38199C82FF663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A8B0A-8796-4612-80E6-5B7A97982D10}"/>
      </w:docPartPr>
      <w:docPartBody>
        <w:p w:rsidR="00000000" w:rsidRDefault="007263D5">
          <w:pPr>
            <w:pStyle w:val="4521D9872A5D4BB38199C82FF6636359"/>
          </w:pPr>
          <w:r w:rsidRPr="000E3690">
            <w:rPr>
              <w:w w:val="36"/>
            </w:rPr>
            <w:t>10:45 am</w:t>
          </w:r>
        </w:p>
      </w:docPartBody>
    </w:docPart>
    <w:docPart>
      <w:docPartPr>
        <w:name w:val="5E0535E72E854F49972CD81F1585E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6C37-1BEC-41AD-90E2-D8685CB4BBEE}"/>
      </w:docPartPr>
      <w:docPartBody>
        <w:p w:rsidR="00000000" w:rsidRDefault="007263D5">
          <w:pPr>
            <w:pStyle w:val="5E0535E72E854F49972CD81F1585EE57"/>
          </w:pPr>
          <w:r w:rsidRPr="000E3690">
            <w:rPr>
              <w:w w:val="36"/>
            </w:rPr>
            <w:t>12:00 pm</w:t>
          </w:r>
        </w:p>
      </w:docPartBody>
    </w:docPart>
    <w:docPart>
      <w:docPartPr>
        <w:name w:val="2EE18D01529C4C5CACAFB40868F6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4AF0E-3B0C-4A2D-A6F9-CCF3BD74C045}"/>
      </w:docPartPr>
      <w:docPartBody>
        <w:p w:rsidR="00000000" w:rsidRDefault="007263D5">
          <w:pPr>
            <w:pStyle w:val="2EE18D01529C4C5CACAFB40868F60968"/>
          </w:pPr>
          <w:r w:rsidRPr="00C05330">
            <w:t>Recycling and Upgrading Your Equipment</w:t>
          </w:r>
        </w:p>
      </w:docPartBody>
    </w:docPart>
    <w:docPart>
      <w:docPartPr>
        <w:name w:val="76A539C0F91643A39B1F6D6C322BB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8D50-6121-4F9F-9AAB-F17E97B2AA71}"/>
      </w:docPartPr>
      <w:docPartBody>
        <w:p w:rsidR="00000000" w:rsidRDefault="007263D5">
          <w:pPr>
            <w:pStyle w:val="76A539C0F91643A39B1F6D6C322BB3FB"/>
          </w:pPr>
          <w:r w:rsidRPr="00C05330">
            <w:t>(North Hall)</w:t>
          </w:r>
        </w:p>
      </w:docPartBody>
    </w:docPart>
    <w:docPart>
      <w:docPartPr>
        <w:name w:val="839E52ACF73B4BE982FF70D606695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456A8-557D-4FE1-8168-75270D322D95}"/>
      </w:docPartPr>
      <w:docPartBody>
        <w:p w:rsidR="00000000" w:rsidRDefault="007263D5">
          <w:pPr>
            <w:pStyle w:val="839E52ACF73B4BE982FF70D606695577"/>
          </w:pPr>
          <w:r w:rsidRPr="00C05330">
            <w:t>The High Cost of Advertising</w:t>
          </w:r>
        </w:p>
      </w:docPartBody>
    </w:docPart>
    <w:docPart>
      <w:docPartPr>
        <w:name w:val="B8B03B92B3A7431F86D13098210B3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B2E7E-8913-4B26-BEAA-45DE8FF48215}"/>
      </w:docPartPr>
      <w:docPartBody>
        <w:p w:rsidR="00000000" w:rsidRDefault="007263D5">
          <w:pPr>
            <w:pStyle w:val="B8B03B92B3A7431F86D13098210B3427"/>
          </w:pPr>
          <w:r w:rsidRPr="00C05330">
            <w:t>(South Hall)</w:t>
          </w:r>
        </w:p>
      </w:docPartBody>
    </w:docPart>
    <w:docPart>
      <w:docPartPr>
        <w:name w:val="D04097934D0848B69A2EAB18347CB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F8D3-B461-470C-963B-6927B0AEAEFE}"/>
      </w:docPartPr>
      <w:docPartBody>
        <w:p w:rsidR="00000000" w:rsidRDefault="007263D5">
          <w:pPr>
            <w:pStyle w:val="D04097934D0848B69A2EAB18347CBB6B"/>
          </w:pPr>
          <w:r w:rsidRPr="00C05330">
            <w:t>Delivering World</w:t>
          </w:r>
          <w:r>
            <w:t>-</w:t>
          </w:r>
          <w:r w:rsidRPr="00C05330">
            <w:t xml:space="preserve"> Class Products</w:t>
          </w:r>
        </w:p>
      </w:docPartBody>
    </w:docPart>
    <w:docPart>
      <w:docPartPr>
        <w:name w:val="C87844BAA44C416EB45028B347D4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072E3-F2A8-47B0-BEED-254002E1FEF5}"/>
      </w:docPartPr>
      <w:docPartBody>
        <w:p w:rsidR="00000000" w:rsidRDefault="007263D5">
          <w:pPr>
            <w:pStyle w:val="C87844BAA44C416EB45028B347D4B64C"/>
          </w:pPr>
          <w:r>
            <w:t>(</w:t>
          </w:r>
          <w:r w:rsidRPr="00C05330">
            <w:t>East Hall)</w:t>
          </w:r>
        </w:p>
      </w:docPartBody>
    </w:docPart>
    <w:docPart>
      <w:docPartPr>
        <w:name w:val="AED9CF684422460B87FCE9094E47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0699-8D50-4AC6-8633-272978C791F8}"/>
      </w:docPartPr>
      <w:docPartBody>
        <w:p w:rsidR="00000000" w:rsidRDefault="007263D5">
          <w:pPr>
            <w:pStyle w:val="AED9CF684422460B87FCE9094E471716"/>
          </w:pPr>
          <w:r w:rsidRPr="00C05330">
            <w:t>Keeping Up with Technology</w:t>
          </w:r>
        </w:p>
      </w:docPartBody>
    </w:docPart>
    <w:docPart>
      <w:docPartPr>
        <w:name w:val="17F0702CC5824E5995A77AD203363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9A324-8017-4086-B314-47984905833E}"/>
      </w:docPartPr>
      <w:docPartBody>
        <w:p w:rsidR="00000000" w:rsidRDefault="007263D5">
          <w:pPr>
            <w:pStyle w:val="17F0702CC5824E5995A77AD20336342D"/>
          </w:pPr>
          <w:r w:rsidRPr="00C05330">
            <w:t>(West Hall)</w:t>
          </w:r>
        </w:p>
      </w:docPartBody>
    </w:docPart>
    <w:docPart>
      <w:docPartPr>
        <w:name w:val="9A51EA72487244AB8FF5F2E1FF814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C0094-A62D-47EA-9420-685BDD3D6AD0}"/>
      </w:docPartPr>
      <w:docPartBody>
        <w:p w:rsidR="00000000" w:rsidRDefault="007263D5">
          <w:pPr>
            <w:pStyle w:val="9A51EA72487244AB8FF5F2E1FF8148D6"/>
          </w:pPr>
          <w:r w:rsidRPr="000E3690">
            <w:rPr>
              <w:w w:val="37"/>
            </w:rPr>
            <w:t>12:00 pm</w:t>
          </w:r>
        </w:p>
      </w:docPartBody>
    </w:docPart>
    <w:docPart>
      <w:docPartPr>
        <w:name w:val="B8389119EEBE47949EC0471735F2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239D8-3DC5-423E-BF67-6887AA738C70}"/>
      </w:docPartPr>
      <w:docPartBody>
        <w:p w:rsidR="00000000" w:rsidRDefault="007263D5">
          <w:pPr>
            <w:pStyle w:val="B8389119EEBE47949EC0471735F2FC7E"/>
          </w:pPr>
          <w:r w:rsidRPr="000E3690">
            <w:rPr>
              <w:w w:val="37"/>
            </w:rPr>
            <w:t>1:30 pm</w:t>
          </w:r>
        </w:p>
      </w:docPartBody>
    </w:docPart>
    <w:docPart>
      <w:docPartPr>
        <w:name w:val="DD07299E7AC14E1B9F1AF6065A888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C44D-FDB2-4184-9C51-76B18F0406CE}"/>
      </w:docPartPr>
      <w:docPartBody>
        <w:p w:rsidR="00000000" w:rsidRDefault="007263D5">
          <w:pPr>
            <w:pStyle w:val="DD07299E7AC14E1B9F1AF6065A888A7D"/>
          </w:pPr>
          <w:r w:rsidRPr="00C05330">
            <w:t>Lunch Break</w:t>
          </w:r>
        </w:p>
      </w:docPartBody>
    </w:docPart>
    <w:docPart>
      <w:docPartPr>
        <w:name w:val="41EC7FD2AE9E4BE8B5C421F8E9431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8D165-9BC3-4DC3-A395-366CFF5F3CA2}"/>
      </w:docPartPr>
      <w:docPartBody>
        <w:p w:rsidR="00000000" w:rsidRDefault="007263D5">
          <w:pPr>
            <w:pStyle w:val="41EC7FD2AE9E4BE8B5C421F8E94310E3"/>
          </w:pPr>
          <w:r w:rsidRPr="000E3690">
            <w:rPr>
              <w:w w:val="38"/>
            </w:rPr>
            <w:t>1:30 pm</w:t>
          </w:r>
        </w:p>
      </w:docPartBody>
    </w:docPart>
    <w:docPart>
      <w:docPartPr>
        <w:name w:val="AD5C36E2E0B54CDD9CAC65C2CCE2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88D49-61EA-415A-B484-3BFD570CF1E0}"/>
      </w:docPartPr>
      <w:docPartBody>
        <w:p w:rsidR="00000000" w:rsidRDefault="007263D5">
          <w:pPr>
            <w:pStyle w:val="AD5C36E2E0B54CDD9CAC65C2CCE23485"/>
          </w:pPr>
          <w:r w:rsidRPr="000E3690">
            <w:rPr>
              <w:w w:val="38"/>
            </w:rPr>
            <w:t>3:00 pm</w:t>
          </w:r>
        </w:p>
      </w:docPartBody>
    </w:docPart>
    <w:docPart>
      <w:docPartPr>
        <w:name w:val="0A8153FEB2F04D6C8857CD534CFD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79FA-29CB-4F62-B749-3D685E58FDB0}"/>
      </w:docPartPr>
      <w:docPartBody>
        <w:p w:rsidR="00000000" w:rsidRDefault="007263D5">
          <w:pPr>
            <w:pStyle w:val="0A8153FEB2F04D6C8857CD534CFD423C"/>
          </w:pPr>
          <w:r w:rsidRPr="00C05330">
            <w:t>Remodeling Within Your Budget</w:t>
          </w:r>
        </w:p>
      </w:docPartBody>
    </w:docPart>
    <w:docPart>
      <w:docPartPr>
        <w:name w:val="047CF72D5F0243A3A7275B6C7BD01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BA6C-6446-43A8-AE00-B6EEEEAFD2CC}"/>
      </w:docPartPr>
      <w:docPartBody>
        <w:p w:rsidR="00000000" w:rsidRDefault="007263D5">
          <w:pPr>
            <w:pStyle w:val="047CF72D5F0243A3A7275B6C7BD01A50"/>
          </w:pPr>
          <w:r w:rsidRPr="00C05330">
            <w:t>(North Hall)</w:t>
          </w:r>
        </w:p>
      </w:docPartBody>
    </w:docPart>
    <w:docPart>
      <w:docPartPr>
        <w:name w:val="157B4151C08744FFA0F38CC2EB2CE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3EB0-6D43-46C0-B85F-857AC276E3C5}"/>
      </w:docPartPr>
      <w:docPartBody>
        <w:p w:rsidR="00000000" w:rsidRDefault="007263D5">
          <w:pPr>
            <w:pStyle w:val="157B4151C08744FFA0F38CC2EB2CED06"/>
          </w:pPr>
          <w:r w:rsidRPr="00C05330">
            <w:t>Sell, Sell, Sell!</w:t>
          </w:r>
        </w:p>
      </w:docPartBody>
    </w:docPart>
    <w:docPart>
      <w:docPartPr>
        <w:name w:val="CBEED4DD11A249F4984F5EA9354D7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AF2E-6FF1-4432-900C-4DDEE9AFC4F2}"/>
      </w:docPartPr>
      <w:docPartBody>
        <w:p w:rsidR="00000000" w:rsidRDefault="007263D5">
          <w:pPr>
            <w:pStyle w:val="CBEED4DD11A249F4984F5EA9354D7817"/>
          </w:pPr>
          <w:r w:rsidRPr="00C05330">
            <w:t>(South Hall)</w:t>
          </w:r>
        </w:p>
      </w:docPartBody>
    </w:docPart>
    <w:docPart>
      <w:docPartPr>
        <w:name w:val="49F64A5806CD4F9989CE5FEA05A4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5AC85-B5D8-4704-8412-D5A893A21915}"/>
      </w:docPartPr>
      <w:docPartBody>
        <w:p w:rsidR="00000000" w:rsidRDefault="007263D5">
          <w:pPr>
            <w:pStyle w:val="49F64A5806CD4F9989CE5FEA05A4151B"/>
          </w:pPr>
          <w:r w:rsidRPr="00C05330">
            <w:t xml:space="preserve">Building </w:t>
          </w:r>
          <w:r>
            <w:t>I</w:t>
          </w:r>
          <w:r w:rsidRPr="00C05330">
            <w:t>n Quality from the Ground Up</w:t>
          </w:r>
        </w:p>
      </w:docPartBody>
    </w:docPart>
    <w:docPart>
      <w:docPartPr>
        <w:name w:val="CD69B9CAB4D243039DBD8A87AF62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AB55-A67B-4DBB-A8D0-14EF142903E6}"/>
      </w:docPartPr>
      <w:docPartBody>
        <w:p w:rsidR="00000000" w:rsidRDefault="007263D5">
          <w:pPr>
            <w:pStyle w:val="CD69B9CAB4D243039DBD8A87AF626755"/>
          </w:pPr>
          <w:r w:rsidRPr="00C05330">
            <w:t>(East Hall)</w:t>
          </w:r>
        </w:p>
      </w:docPartBody>
    </w:docPart>
    <w:docPart>
      <w:docPartPr>
        <w:name w:val="7245F693FB2F459F9C1372539234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95ECE-3B37-452B-8FEF-DCBAA1DAE10F}"/>
      </w:docPartPr>
      <w:docPartBody>
        <w:p w:rsidR="00000000" w:rsidRDefault="007263D5">
          <w:pPr>
            <w:pStyle w:val="7245F693FB2F459F9C137253923403C4"/>
          </w:pPr>
          <w:r w:rsidRPr="00C05330">
            <w:t>Improving Performance</w:t>
          </w:r>
        </w:p>
      </w:docPartBody>
    </w:docPart>
    <w:docPart>
      <w:docPartPr>
        <w:name w:val="045FA30888234131B4AC02AD62A1B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7C99B-4C15-47C2-8611-75DC74C691B7}"/>
      </w:docPartPr>
      <w:docPartBody>
        <w:p w:rsidR="00000000" w:rsidRDefault="007263D5">
          <w:pPr>
            <w:pStyle w:val="045FA30888234131B4AC02AD62A1BCBB"/>
          </w:pPr>
          <w:r w:rsidRPr="00C05330">
            <w:t>(West Hall)</w:t>
          </w:r>
        </w:p>
      </w:docPartBody>
    </w:docPart>
    <w:docPart>
      <w:docPartPr>
        <w:name w:val="5CDA8FF4CFB14F3D99FD5D6D8114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2CEB0-15C3-425A-B09B-E9D10F110CED}"/>
      </w:docPartPr>
      <w:docPartBody>
        <w:p w:rsidR="00000000" w:rsidRDefault="007263D5">
          <w:pPr>
            <w:pStyle w:val="5CDA8FF4CFB14F3D99FD5D6D811447CA"/>
          </w:pPr>
          <w:r w:rsidRPr="000E3690">
            <w:rPr>
              <w:w w:val="38"/>
            </w:rPr>
            <w:t>3:00 pm</w:t>
          </w:r>
        </w:p>
      </w:docPartBody>
    </w:docPart>
    <w:docPart>
      <w:docPartPr>
        <w:name w:val="7850B0DB4BA94C5B8735AFEB2E36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1797-9CDE-4593-A86F-A9F93AD1E3C2}"/>
      </w:docPartPr>
      <w:docPartBody>
        <w:p w:rsidR="00000000" w:rsidRDefault="007263D5">
          <w:pPr>
            <w:pStyle w:val="7850B0DB4BA94C5B8735AFEB2E36759C"/>
          </w:pPr>
          <w:r w:rsidRPr="000E3690">
            <w:rPr>
              <w:w w:val="38"/>
            </w:rPr>
            <w:t>3:30 pm</w:t>
          </w:r>
        </w:p>
      </w:docPartBody>
    </w:docPart>
    <w:docPart>
      <w:docPartPr>
        <w:name w:val="6DB03FBA0AD5470BA37260B47F8D5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5E8B1-0E7B-4713-9136-A9EAA7B3B34D}"/>
      </w:docPartPr>
      <w:docPartBody>
        <w:p w:rsidR="00000000" w:rsidRDefault="007263D5">
          <w:pPr>
            <w:pStyle w:val="6DB03FBA0AD5470BA37260B47F8D5EE0"/>
          </w:pPr>
          <w:r w:rsidRPr="00C05330">
            <w:t>Afternoon Break</w:t>
          </w:r>
        </w:p>
      </w:docPartBody>
    </w:docPart>
    <w:docPart>
      <w:docPartPr>
        <w:name w:val="F70BAD2F5E09408BA424AF408B897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516AF-EEEE-41CE-AAA8-77D7AF7BD786}"/>
      </w:docPartPr>
      <w:docPartBody>
        <w:p w:rsidR="00000000" w:rsidRDefault="007263D5">
          <w:pPr>
            <w:pStyle w:val="F70BAD2F5E09408BA424AF408B8978A6"/>
          </w:pPr>
          <w:r w:rsidRPr="000E3690">
            <w:rPr>
              <w:w w:val="38"/>
            </w:rPr>
            <w:t>3:30 pm</w:t>
          </w:r>
        </w:p>
      </w:docPartBody>
    </w:docPart>
    <w:docPart>
      <w:docPartPr>
        <w:name w:val="BDEBFEF6325247D59B14ADE99A01D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D6738-40E0-4C31-83C0-01FEF3E31990}"/>
      </w:docPartPr>
      <w:docPartBody>
        <w:p w:rsidR="00000000" w:rsidRDefault="007263D5">
          <w:pPr>
            <w:pStyle w:val="BDEBFEF6325247D59B14ADE99A01D899"/>
          </w:pPr>
          <w:r w:rsidRPr="000E3690">
            <w:rPr>
              <w:w w:val="38"/>
            </w:rPr>
            <w:t>5:00 pm</w:t>
          </w:r>
        </w:p>
      </w:docPartBody>
    </w:docPart>
    <w:docPart>
      <w:docPartPr>
        <w:name w:val="ECA1CA129E6247759CA3D9FA33A15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70CC2-7628-48A1-ACD2-7A029B36D471}"/>
      </w:docPartPr>
      <w:docPartBody>
        <w:p w:rsidR="00000000" w:rsidRDefault="007263D5">
          <w:pPr>
            <w:pStyle w:val="ECA1CA129E6247759CA3D9FA33A159DB"/>
          </w:pPr>
          <w:r w:rsidRPr="00C05330">
            <w:t>Raising Venture Capital</w:t>
          </w:r>
        </w:p>
      </w:docPartBody>
    </w:docPart>
    <w:docPart>
      <w:docPartPr>
        <w:name w:val="D6C1DBE09453472E9DCB458313F35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CF03A-D166-4C05-9B80-061C8AE6BFF9}"/>
      </w:docPartPr>
      <w:docPartBody>
        <w:p w:rsidR="00000000" w:rsidRDefault="007263D5">
          <w:pPr>
            <w:pStyle w:val="D6C1DBE09453472E9DCB458313F35AFA"/>
          </w:pPr>
          <w:r w:rsidRPr="00C05330">
            <w:t>(North Hall)</w:t>
          </w:r>
        </w:p>
      </w:docPartBody>
    </w:docPart>
    <w:docPart>
      <w:docPartPr>
        <w:name w:val="F81AADDB1DFA44398C34E2F5E75B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2D64F-C9E2-4317-870F-39561B4DC6AF}"/>
      </w:docPartPr>
      <w:docPartBody>
        <w:p w:rsidR="00000000" w:rsidRDefault="007263D5">
          <w:pPr>
            <w:pStyle w:val="F81AADDB1DFA44398C34E2F5E75BDEAE"/>
          </w:pPr>
          <w:r w:rsidRPr="00C05330">
            <w:t xml:space="preserve">Marketing to Specific </w:t>
          </w:r>
          <w:r w:rsidRPr="00C05330">
            <w:t>Demographics</w:t>
          </w:r>
        </w:p>
      </w:docPartBody>
    </w:docPart>
    <w:docPart>
      <w:docPartPr>
        <w:name w:val="F9AD6A6F0E1F402E87851705E62BA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30716-1E2E-497B-98E8-C5AE9266D6CE}"/>
      </w:docPartPr>
      <w:docPartBody>
        <w:p w:rsidR="00000000" w:rsidRDefault="007263D5">
          <w:pPr>
            <w:pStyle w:val="F9AD6A6F0E1F402E87851705E62BA2B1"/>
          </w:pPr>
          <w:r w:rsidRPr="00C05330">
            <w:t>(South Hall)</w:t>
          </w:r>
        </w:p>
      </w:docPartBody>
    </w:docPart>
    <w:docPart>
      <w:docPartPr>
        <w:name w:val="4CF8B5406B884143ADF604693423D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062ED-65EA-4A24-8FF2-F8CC77607FFF}"/>
      </w:docPartPr>
      <w:docPartBody>
        <w:p w:rsidR="00000000" w:rsidRDefault="007263D5">
          <w:pPr>
            <w:pStyle w:val="4CF8B5406B884143ADF604693423D985"/>
          </w:pPr>
          <w:r w:rsidRPr="00C05330">
            <w:t>Raising the Quality Bar</w:t>
          </w:r>
        </w:p>
      </w:docPartBody>
    </w:docPart>
    <w:docPart>
      <w:docPartPr>
        <w:name w:val="731433151574447CA7DEEF8559445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E58E6-8F93-444A-8558-E45E27AA56AF}"/>
      </w:docPartPr>
      <w:docPartBody>
        <w:p w:rsidR="00000000" w:rsidRDefault="007263D5">
          <w:pPr>
            <w:pStyle w:val="731433151574447CA7DEEF8559445BD3"/>
          </w:pPr>
          <w:r w:rsidRPr="00C05330">
            <w:t>(East Hall)</w:t>
          </w:r>
        </w:p>
      </w:docPartBody>
    </w:docPart>
    <w:docPart>
      <w:docPartPr>
        <w:name w:val="D7A5A2006F2C4992B0465379AD1AD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0868-3B36-464F-8963-D435B9594F10}"/>
      </w:docPartPr>
      <w:docPartBody>
        <w:p w:rsidR="00000000" w:rsidRDefault="007263D5">
          <w:pPr>
            <w:pStyle w:val="D7A5A2006F2C4992B0465379AD1ADD50"/>
          </w:pPr>
          <w:r w:rsidRPr="00C05330">
            <w:t>Deciding Whether to Update Your Tools or Build New Ones</w:t>
          </w:r>
        </w:p>
      </w:docPartBody>
    </w:docPart>
    <w:docPart>
      <w:docPartPr>
        <w:name w:val="CADBC547B13A4BFE9C02AA2AAB1B9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7DE37-4DFE-4675-A538-F8ED7E638019}"/>
      </w:docPartPr>
      <w:docPartBody>
        <w:p w:rsidR="00000000" w:rsidRDefault="007263D5">
          <w:pPr>
            <w:pStyle w:val="CADBC547B13A4BFE9C02AA2AAB1B9572"/>
          </w:pPr>
          <w:r w:rsidRPr="00C05330">
            <w:t>(West Hall)</w:t>
          </w:r>
        </w:p>
      </w:docPartBody>
    </w:docPart>
    <w:docPart>
      <w:docPartPr>
        <w:name w:val="46DF3D57743142AA887CBB5A43326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94E1-BAE9-45EB-995A-A6E5948B6895}"/>
      </w:docPartPr>
      <w:docPartBody>
        <w:p w:rsidR="00000000" w:rsidRDefault="007263D5">
          <w:pPr>
            <w:pStyle w:val="46DF3D57743142AA887CBB5A43326A60"/>
          </w:pPr>
          <w:r w:rsidRPr="000E3690">
            <w:rPr>
              <w:w w:val="38"/>
            </w:rPr>
            <w:t>5:15 pm</w:t>
          </w:r>
        </w:p>
      </w:docPartBody>
    </w:docPart>
    <w:docPart>
      <w:docPartPr>
        <w:name w:val="16C90CE9A95C47AA9102B4695EC0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3805E-7BF9-4CEB-B5CA-4E0C0AA78653}"/>
      </w:docPartPr>
      <w:docPartBody>
        <w:p w:rsidR="00000000" w:rsidRDefault="007263D5">
          <w:pPr>
            <w:pStyle w:val="16C90CE9A95C47AA9102B4695EC03970"/>
          </w:pPr>
          <w:r w:rsidRPr="000E3690">
            <w:rPr>
              <w:w w:val="38"/>
            </w:rPr>
            <w:t>7:00 pm</w:t>
          </w:r>
        </w:p>
      </w:docPartBody>
    </w:docPart>
    <w:docPart>
      <w:docPartPr>
        <w:name w:val="F6E185AB580649E3AD7A051DFAA84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E53F-C5D2-45AC-8007-A0056AF668A8}"/>
      </w:docPartPr>
      <w:docPartBody>
        <w:p w:rsidR="00000000" w:rsidRDefault="007263D5">
          <w:pPr>
            <w:pStyle w:val="F6E185AB580649E3AD7A051DFAA849DF"/>
          </w:pPr>
          <w:r w:rsidRPr="00E84434">
            <w:rPr>
              <w:shd w:val="clear" w:color="auto" w:fill="E6E6E6"/>
            </w:rPr>
            <w:t>Evening Presentation and Dinner (Grand Ballroom</w:t>
          </w:r>
          <w:r w:rsidRPr="00C05330">
            <w:t>)</w:t>
          </w:r>
        </w:p>
      </w:docPartBody>
    </w:docPart>
    <w:docPart>
      <w:docPartPr>
        <w:name w:val="022DD6EB232249DA8343167B03431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BB288-30DE-4133-9F16-9E9DE635CBA0}"/>
      </w:docPartPr>
      <w:docPartBody>
        <w:p w:rsidR="00000000" w:rsidRDefault="007263D5">
          <w:pPr>
            <w:pStyle w:val="022DD6EB232249DA8343167B03431B85"/>
          </w:pPr>
          <w:r>
            <w:t>[Click to select date]</w:t>
          </w:r>
        </w:p>
      </w:docPartBody>
    </w:docPart>
    <w:docPart>
      <w:docPartPr>
        <w:name w:val="57B43DD066CD4CCFAD81FF068EAB6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CB7F0-D8D2-4794-9053-6C656DC3E0E0}"/>
      </w:docPartPr>
      <w:docPartBody>
        <w:p w:rsidR="00000000" w:rsidRDefault="007263D5">
          <w:pPr>
            <w:pStyle w:val="57B43DD066CD4CCFAD81FF068EAB649B"/>
          </w:pPr>
          <w:r w:rsidRPr="000E3690">
            <w:rPr>
              <w:w w:val="38"/>
            </w:rPr>
            <w:t>8:00 am</w:t>
          </w:r>
        </w:p>
      </w:docPartBody>
    </w:docPart>
    <w:docPart>
      <w:docPartPr>
        <w:name w:val="826DAD77FA5240D7B48BEED141E40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D9B2B-06D5-4B06-A11B-F44D734E8E3B}"/>
      </w:docPartPr>
      <w:docPartBody>
        <w:p w:rsidR="00000000" w:rsidRDefault="007263D5">
          <w:pPr>
            <w:pStyle w:val="826DAD77FA5240D7B48BEED141E40687"/>
          </w:pPr>
          <w:r w:rsidRPr="000E3690">
            <w:rPr>
              <w:w w:val="38"/>
            </w:rPr>
            <w:t>4:00 p</w:t>
          </w:r>
          <w:r w:rsidRPr="000E3690">
            <w:rPr>
              <w:spacing w:val="-2292"/>
              <w:w w:val="38"/>
            </w:rPr>
            <w:t>m</w:t>
          </w:r>
        </w:p>
      </w:docPartBody>
    </w:docPart>
    <w:docPart>
      <w:docPartPr>
        <w:name w:val="DF604D601EFE403EB28A0BC98F12E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7BF30-A53B-4CD4-A8B5-6DD2F8DFDC4B}"/>
      </w:docPartPr>
      <w:docPartBody>
        <w:p w:rsidR="00000000" w:rsidRDefault="007263D5">
          <w:pPr>
            <w:pStyle w:val="DF604D601EFE403EB28A0BC98F12EAAE"/>
          </w:pPr>
          <w:r w:rsidRPr="00C05330">
            <w:t>Registration</w:t>
          </w:r>
        </w:p>
      </w:docPartBody>
    </w:docPart>
    <w:docPart>
      <w:docPartPr>
        <w:name w:val="F47FAE22FCC649A2B02BC1484329C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DBB5-A6EB-477C-B4E1-D7DF56413111}"/>
      </w:docPartPr>
      <w:docPartBody>
        <w:p w:rsidR="00000000" w:rsidRDefault="007263D5">
          <w:pPr>
            <w:pStyle w:val="F47FAE22FCC649A2B02BC1484329CE39"/>
          </w:pPr>
          <w:r w:rsidRPr="000E3690">
            <w:rPr>
              <w:w w:val="38"/>
            </w:rPr>
            <w:t>8:00 am</w:t>
          </w:r>
        </w:p>
      </w:docPartBody>
    </w:docPart>
    <w:docPart>
      <w:docPartPr>
        <w:name w:val="3EDF27A21A774033BDBC7C17CB6F1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CF8B-2176-46BB-B377-FD28BCE397ED}"/>
      </w:docPartPr>
      <w:docPartBody>
        <w:p w:rsidR="00000000" w:rsidRDefault="007263D5">
          <w:pPr>
            <w:pStyle w:val="3EDF27A21A774033BDBC7C17CB6F1E8B"/>
          </w:pPr>
          <w:r w:rsidRPr="000E3690">
            <w:rPr>
              <w:w w:val="38"/>
            </w:rPr>
            <w:t>9:00 a</w:t>
          </w:r>
          <w:r w:rsidRPr="000E3690">
            <w:rPr>
              <w:spacing w:val="-2290"/>
              <w:w w:val="38"/>
            </w:rPr>
            <w:t>m</w:t>
          </w:r>
        </w:p>
      </w:docPartBody>
    </w:docPart>
    <w:docPart>
      <w:docPartPr>
        <w:name w:val="84BCAA93D02745F7B62F3D385037B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06DD5-592F-47F0-B7D7-83A38459BDA5}"/>
      </w:docPartPr>
      <w:docPartBody>
        <w:p w:rsidR="00000000" w:rsidRDefault="007263D5">
          <w:pPr>
            <w:pStyle w:val="84BCAA93D02745F7B62F3D385037B870"/>
          </w:pPr>
          <w:r w:rsidRPr="00C05330">
            <w:t>Continental Breakfast</w:t>
          </w:r>
        </w:p>
      </w:docPartBody>
    </w:docPart>
    <w:docPart>
      <w:docPartPr>
        <w:name w:val="D0980D81B7C14D3DBD01ACF374FDF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2A5C2-5FEB-4170-B058-93923AFDD0EA}"/>
      </w:docPartPr>
      <w:docPartBody>
        <w:p w:rsidR="00000000" w:rsidRDefault="007263D5">
          <w:pPr>
            <w:pStyle w:val="D0980D81B7C14D3DBD01ACF374FDF8B1"/>
          </w:pPr>
          <w:r w:rsidRPr="000E3690">
            <w:rPr>
              <w:w w:val="37"/>
            </w:rPr>
            <w:t>9:00 am</w:t>
          </w:r>
        </w:p>
      </w:docPartBody>
    </w:docPart>
    <w:docPart>
      <w:docPartPr>
        <w:name w:val="6481187A6E5C49AB8861D863D2B5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E59E0-52DC-48C4-9AE3-11AD5C620AA8}"/>
      </w:docPartPr>
      <w:docPartBody>
        <w:p w:rsidR="00000000" w:rsidRDefault="007263D5">
          <w:pPr>
            <w:pStyle w:val="6481187A6E5C49AB8861D863D2B5D3C1"/>
          </w:pPr>
          <w:r w:rsidRPr="000E3690">
            <w:rPr>
              <w:w w:val="37"/>
            </w:rPr>
            <w:t>10:30 a</w:t>
          </w:r>
          <w:r w:rsidRPr="000E3690">
            <w:rPr>
              <w:spacing w:val="-2307"/>
              <w:w w:val="37"/>
            </w:rPr>
            <w:t>m</w:t>
          </w:r>
        </w:p>
      </w:docPartBody>
    </w:docPart>
    <w:docPart>
      <w:docPartPr>
        <w:name w:val="2F98FEA2A20D4FB88D487396C4015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61EE-7B6D-41AF-A7C0-259B1252CA3D}"/>
      </w:docPartPr>
      <w:docPartBody>
        <w:p w:rsidR="00000000" w:rsidRDefault="007263D5">
          <w:pPr>
            <w:pStyle w:val="2F98FEA2A20D4FB88D487396C4015A06"/>
          </w:pPr>
          <w:r w:rsidRPr="00305383">
            <w:rPr>
              <w:b/>
            </w:rPr>
            <w:t xml:space="preserve">Keynote Address: Mandar Naik, </w:t>
          </w:r>
          <w:r w:rsidRPr="00305383">
            <w:t xml:space="preserve">Industry Trends for the </w:t>
          </w:r>
          <w:r w:rsidRPr="00305383">
            <w:t>Decade Ahead</w:t>
          </w:r>
        </w:p>
      </w:docPartBody>
    </w:docPart>
    <w:docPart>
      <w:docPartPr>
        <w:name w:val="8750C6CC59AB46C7BCB6A127697CA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D7C1E-CB90-46C9-9F89-45850750882D}"/>
      </w:docPartPr>
      <w:docPartBody>
        <w:p w:rsidR="00000000" w:rsidRDefault="007263D5">
          <w:pPr>
            <w:pStyle w:val="8750C6CC59AB46C7BCB6A127697CA548"/>
          </w:pPr>
          <w:r w:rsidRPr="00305383">
            <w:rPr>
              <w:b/>
            </w:rPr>
            <w:t>(Grand Ballroom)</w:t>
          </w:r>
        </w:p>
      </w:docPartBody>
    </w:docPart>
    <w:docPart>
      <w:docPartPr>
        <w:name w:val="73FD6596C94A4C59A735C9151BEB1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2F8B8-3B09-464F-936A-E8BF4E3E8D82}"/>
      </w:docPartPr>
      <w:docPartBody>
        <w:p w:rsidR="00000000" w:rsidRDefault="007263D5">
          <w:pPr>
            <w:pStyle w:val="73FD6596C94A4C59A735C9151BEB1566"/>
          </w:pPr>
          <w:r w:rsidRPr="000E3690">
            <w:rPr>
              <w:w w:val="36"/>
            </w:rPr>
            <w:t>10:45 am</w:t>
          </w:r>
        </w:p>
      </w:docPartBody>
    </w:docPart>
    <w:docPart>
      <w:docPartPr>
        <w:name w:val="C1E2551DB6704D33B96BFB84376F0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27801-2A21-483B-ABAB-82C10F6355BD}"/>
      </w:docPartPr>
      <w:docPartBody>
        <w:p w:rsidR="00000000" w:rsidRDefault="007263D5">
          <w:pPr>
            <w:pStyle w:val="C1E2551DB6704D33B96BFB84376F0078"/>
          </w:pPr>
          <w:r w:rsidRPr="000E3690">
            <w:rPr>
              <w:w w:val="36"/>
            </w:rPr>
            <w:t>12:00 p</w:t>
          </w:r>
          <w:r w:rsidRPr="000E3690">
            <w:rPr>
              <w:spacing w:val="-2325"/>
              <w:w w:val="36"/>
            </w:rPr>
            <w:t>m</w:t>
          </w:r>
        </w:p>
      </w:docPartBody>
    </w:docPart>
    <w:docPart>
      <w:docPartPr>
        <w:name w:val="4122A7DB3C6B422A9ECF5C77EBF45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730E-B136-48B5-BD4C-B22AC5C58621}"/>
      </w:docPartPr>
      <w:docPartBody>
        <w:p w:rsidR="00000000" w:rsidRDefault="007263D5">
          <w:pPr>
            <w:pStyle w:val="4122A7DB3C6B422A9ECF5C77EBF45D42"/>
          </w:pPr>
          <w:r w:rsidRPr="00C05330">
            <w:t>Outsourcing Your Work</w:t>
          </w:r>
        </w:p>
      </w:docPartBody>
    </w:docPart>
    <w:docPart>
      <w:docPartPr>
        <w:name w:val="5EE05734DAAC476E806CB6D07D615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773F1-AE8E-4185-8FDB-8785A9B484D6}"/>
      </w:docPartPr>
      <w:docPartBody>
        <w:p w:rsidR="00000000" w:rsidRDefault="007263D5">
          <w:pPr>
            <w:pStyle w:val="5EE05734DAAC476E806CB6D07D61573C"/>
          </w:pPr>
          <w:r>
            <w:t>(</w:t>
          </w:r>
          <w:r w:rsidRPr="00C05330">
            <w:t>North Hall)</w:t>
          </w:r>
        </w:p>
      </w:docPartBody>
    </w:docPart>
    <w:docPart>
      <w:docPartPr>
        <w:name w:val="50D6D7A3F1B14946A3B989820042C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5AB57-8608-4D81-B99F-14808AAFFD53}"/>
      </w:docPartPr>
      <w:docPartBody>
        <w:p w:rsidR="00000000" w:rsidRDefault="007263D5">
          <w:pPr>
            <w:pStyle w:val="50D6D7A3F1B14946A3B989820042CA18"/>
          </w:pPr>
          <w:r w:rsidRPr="00C05330">
            <w:t>Advertising on the Internet</w:t>
          </w:r>
        </w:p>
      </w:docPartBody>
    </w:docPart>
    <w:docPart>
      <w:docPartPr>
        <w:name w:val="0C1E0B4FAEA6442A90475310A870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43491-27B0-4747-A8AA-EEED34CA9DBB}"/>
      </w:docPartPr>
      <w:docPartBody>
        <w:p w:rsidR="00000000" w:rsidRDefault="007263D5">
          <w:pPr>
            <w:pStyle w:val="0C1E0B4FAEA6442A90475310A8708C0E"/>
          </w:pPr>
          <w:r w:rsidRPr="00C05330">
            <w:t>(South Hall)</w:t>
          </w:r>
        </w:p>
      </w:docPartBody>
    </w:docPart>
    <w:docPart>
      <w:docPartPr>
        <w:name w:val="46844A279C574FE9A64A17340FE19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4862C-29FE-4A5C-8BCD-D81C2D60939F}"/>
      </w:docPartPr>
      <w:docPartBody>
        <w:p w:rsidR="00000000" w:rsidRDefault="007263D5">
          <w:pPr>
            <w:pStyle w:val="46844A279C574FE9A64A17340FE19F24"/>
          </w:pPr>
          <w:r w:rsidRPr="00C05330">
            <w:t>Automation</w:t>
          </w:r>
        </w:p>
      </w:docPartBody>
    </w:docPart>
    <w:docPart>
      <w:docPartPr>
        <w:name w:val="E7F4A957807945B79B0CDA99CC6B3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2727-7864-44EE-B71E-4B7B1B85D76D}"/>
      </w:docPartPr>
      <w:docPartBody>
        <w:p w:rsidR="00000000" w:rsidRDefault="007263D5">
          <w:pPr>
            <w:pStyle w:val="E7F4A957807945B79B0CDA99CC6B3AA3"/>
          </w:pPr>
          <w:r w:rsidRPr="00C05330">
            <w:t>(East Hall)</w:t>
          </w:r>
        </w:p>
      </w:docPartBody>
    </w:docPart>
    <w:docPart>
      <w:docPartPr>
        <w:name w:val="778EB2469401475F87C4D64ED43D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D209F-FDDA-466C-A820-51B8FB270F22}"/>
      </w:docPartPr>
      <w:docPartBody>
        <w:p w:rsidR="00000000" w:rsidRDefault="007263D5">
          <w:pPr>
            <w:pStyle w:val="778EB2469401475F87C4D64ED43DAF45"/>
          </w:pPr>
          <w:r w:rsidRPr="00C05330">
            <w:t>Evaluating and Comparing Tools</w:t>
          </w:r>
        </w:p>
      </w:docPartBody>
    </w:docPart>
    <w:docPart>
      <w:docPartPr>
        <w:name w:val="13E456F263FC46A19BA7BB96C426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8EB1C-85EC-4B0C-8AC5-32FC6A6E4685}"/>
      </w:docPartPr>
      <w:docPartBody>
        <w:p w:rsidR="00000000" w:rsidRDefault="007263D5">
          <w:pPr>
            <w:pStyle w:val="13E456F263FC46A19BA7BB96C426FA56"/>
          </w:pPr>
          <w:r w:rsidRPr="00C05330">
            <w:t>(West Hall)</w:t>
          </w:r>
        </w:p>
      </w:docPartBody>
    </w:docPart>
    <w:docPart>
      <w:docPartPr>
        <w:name w:val="EEA5D11BE8E646F287B56D979F1B6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529D-84C1-4DCA-8812-F84492CEF474}"/>
      </w:docPartPr>
      <w:docPartBody>
        <w:p w:rsidR="00000000" w:rsidRDefault="007263D5">
          <w:pPr>
            <w:pStyle w:val="EEA5D11BE8E646F287B56D979F1B6780"/>
          </w:pPr>
          <w:r w:rsidRPr="000E3690">
            <w:rPr>
              <w:w w:val="37"/>
            </w:rPr>
            <w:t>12:00 pm</w:t>
          </w:r>
        </w:p>
      </w:docPartBody>
    </w:docPart>
    <w:docPart>
      <w:docPartPr>
        <w:name w:val="E1D37D789FEE43B596702D702715B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B70A7-7339-496C-B36C-343C45FC7E9B}"/>
      </w:docPartPr>
      <w:docPartBody>
        <w:p w:rsidR="00000000" w:rsidRDefault="007263D5">
          <w:pPr>
            <w:pStyle w:val="E1D37D789FEE43B596702D702715B959"/>
          </w:pPr>
          <w:r w:rsidRPr="000E3690">
            <w:rPr>
              <w:w w:val="37"/>
            </w:rPr>
            <w:t>1:30 p</w:t>
          </w:r>
          <w:r w:rsidRPr="000E3690">
            <w:rPr>
              <w:spacing w:val="-2311"/>
              <w:w w:val="37"/>
            </w:rPr>
            <w:t>m</w:t>
          </w:r>
        </w:p>
      </w:docPartBody>
    </w:docPart>
    <w:docPart>
      <w:docPartPr>
        <w:name w:val="1E596D571DAC42EC8C336495674B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1779-A8D1-43E2-9A44-54F12E599D9D}"/>
      </w:docPartPr>
      <w:docPartBody>
        <w:p w:rsidR="00000000" w:rsidRDefault="007263D5">
          <w:pPr>
            <w:pStyle w:val="1E596D571DAC42EC8C336495674B6867"/>
          </w:pPr>
          <w:r w:rsidRPr="00C05330">
            <w:t>Lunch Break</w:t>
          </w:r>
        </w:p>
      </w:docPartBody>
    </w:docPart>
    <w:docPart>
      <w:docPartPr>
        <w:name w:val="9F448135E96A48F18D9701D5E6A7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8D955-C861-4A81-A857-3326854BCD6F}"/>
      </w:docPartPr>
      <w:docPartBody>
        <w:p w:rsidR="00000000" w:rsidRDefault="007263D5">
          <w:pPr>
            <w:pStyle w:val="9F448135E96A48F18D9701D5E6A74678"/>
          </w:pPr>
          <w:r w:rsidRPr="000E3690">
            <w:rPr>
              <w:w w:val="38"/>
            </w:rPr>
            <w:t xml:space="preserve">1:30 </w:t>
          </w:r>
          <w:r w:rsidRPr="000E3690">
            <w:rPr>
              <w:w w:val="38"/>
            </w:rPr>
            <w:t>pm</w:t>
          </w:r>
        </w:p>
      </w:docPartBody>
    </w:docPart>
    <w:docPart>
      <w:docPartPr>
        <w:name w:val="EA778D3BFBDF4D10A06A4A0F7EC5F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9C55C-1FBC-4A93-A8F7-A29EFE180F01}"/>
      </w:docPartPr>
      <w:docPartBody>
        <w:p w:rsidR="00000000" w:rsidRDefault="007263D5">
          <w:pPr>
            <w:pStyle w:val="EA778D3BFBDF4D10A06A4A0F7EC5F7B9"/>
          </w:pPr>
          <w:r w:rsidRPr="000E3690">
            <w:rPr>
              <w:w w:val="38"/>
            </w:rPr>
            <w:t>3:00 p</w:t>
          </w:r>
          <w:r w:rsidRPr="000E3690">
            <w:rPr>
              <w:spacing w:val="-2294"/>
              <w:w w:val="38"/>
            </w:rPr>
            <w:t>m</w:t>
          </w:r>
        </w:p>
      </w:docPartBody>
    </w:docPart>
    <w:docPart>
      <w:docPartPr>
        <w:name w:val="E21C3CB0C9144E82BB77A4F160113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A1144-BD0B-4316-8E7C-2013AE39C514}"/>
      </w:docPartPr>
      <w:docPartBody>
        <w:p w:rsidR="00000000" w:rsidRDefault="007263D5">
          <w:pPr>
            <w:pStyle w:val="E21C3CB0C9144E82BB77A4F160113318"/>
          </w:pPr>
          <w:r w:rsidRPr="00C05330">
            <w:t>Running a Tight Ship and Still Having Fun</w:t>
          </w:r>
        </w:p>
      </w:docPartBody>
    </w:docPart>
    <w:docPart>
      <w:docPartPr>
        <w:name w:val="36B324A5AF674F8A8BFA011C8B85F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063C6-B171-4C71-A827-3EC3D0A321AC}"/>
      </w:docPartPr>
      <w:docPartBody>
        <w:p w:rsidR="00000000" w:rsidRDefault="007263D5">
          <w:pPr>
            <w:pStyle w:val="36B324A5AF674F8A8BFA011C8B85F517"/>
          </w:pPr>
          <w:r>
            <w:t>(</w:t>
          </w:r>
          <w:r w:rsidRPr="00C05330">
            <w:t>North Hall)</w:t>
          </w:r>
        </w:p>
      </w:docPartBody>
    </w:docPart>
    <w:docPart>
      <w:docPartPr>
        <w:name w:val="5BCAAAE8DBCA4F8794D6004B1918A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25112-1A87-49AF-B3C7-F3727AC5694B}"/>
      </w:docPartPr>
      <w:docPartBody>
        <w:p w:rsidR="00000000" w:rsidRDefault="007263D5">
          <w:pPr>
            <w:pStyle w:val="5BCAAAE8DBCA4F8794D6004B1918A8A0"/>
          </w:pPr>
          <w:r w:rsidRPr="00C05330">
            <w:t>Market Testing Your Products</w:t>
          </w:r>
        </w:p>
      </w:docPartBody>
    </w:docPart>
    <w:docPart>
      <w:docPartPr>
        <w:name w:val="BC6D2B45376D4CB29C58A7F997D3A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81971-EC27-4F12-B24D-7615F6E7149B}"/>
      </w:docPartPr>
      <w:docPartBody>
        <w:p w:rsidR="00000000" w:rsidRDefault="007263D5">
          <w:pPr>
            <w:pStyle w:val="BC6D2B45376D4CB29C58A7F997D3AAA7"/>
          </w:pPr>
          <w:r w:rsidRPr="00C05330">
            <w:t>(South Hall)</w:t>
          </w:r>
        </w:p>
      </w:docPartBody>
    </w:docPart>
    <w:docPart>
      <w:docPartPr>
        <w:name w:val="D5E4DD533DAD4EBCAC11D7D7C93C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BF2C-02D9-4120-9B44-FBEEAE9062BE}"/>
      </w:docPartPr>
      <w:docPartBody>
        <w:p w:rsidR="00000000" w:rsidRDefault="007263D5">
          <w:pPr>
            <w:pStyle w:val="D5E4DD533DAD4EBCAC11D7D7C93C303F"/>
          </w:pPr>
          <w:r w:rsidRPr="00C05330">
            <w:t>Exceeding Industry Standards</w:t>
          </w:r>
        </w:p>
      </w:docPartBody>
    </w:docPart>
    <w:docPart>
      <w:docPartPr>
        <w:name w:val="E67053583FCA480BBA95EEA435F8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B7EB1-6FE7-43F9-906D-276BD68B7637}"/>
      </w:docPartPr>
      <w:docPartBody>
        <w:p w:rsidR="00000000" w:rsidRDefault="007263D5">
          <w:pPr>
            <w:pStyle w:val="E67053583FCA480BBA95EEA435F8D3C1"/>
          </w:pPr>
          <w:r w:rsidRPr="00C05330">
            <w:t>(East Hall)</w:t>
          </w:r>
        </w:p>
      </w:docPartBody>
    </w:docPart>
    <w:docPart>
      <w:docPartPr>
        <w:name w:val="8442352C5AFD4F1AB7FB754EF31A4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A07AD-A4A1-497C-AFF9-281CE29F5910}"/>
      </w:docPartPr>
      <w:docPartBody>
        <w:p w:rsidR="00000000" w:rsidRDefault="007263D5">
          <w:pPr>
            <w:pStyle w:val="8442352C5AFD4F1AB7FB754EF31A4AB7"/>
          </w:pPr>
          <w:r w:rsidRPr="00C05330">
            <w:t xml:space="preserve">Efficiency </w:t>
          </w:r>
          <w:r>
            <w:t>I</w:t>
          </w:r>
          <w:r w:rsidRPr="00C05330">
            <w:t>s Key</w:t>
          </w:r>
        </w:p>
      </w:docPartBody>
    </w:docPart>
    <w:docPart>
      <w:docPartPr>
        <w:name w:val="19E152BDA9F54D1E828AEF193F2A5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091DD-614B-4BC2-BB40-6D4CFA92555C}"/>
      </w:docPartPr>
      <w:docPartBody>
        <w:p w:rsidR="00000000" w:rsidRDefault="007263D5">
          <w:pPr>
            <w:pStyle w:val="19E152BDA9F54D1E828AEF193F2A5418"/>
          </w:pPr>
          <w:r w:rsidRPr="00C05330">
            <w:t>(West Hall)</w:t>
          </w:r>
        </w:p>
      </w:docPartBody>
    </w:docPart>
    <w:docPart>
      <w:docPartPr>
        <w:name w:val="E514366DD2214194BBDA4419FE88C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FD77-54E4-4D32-AAC5-BCBE58619BEF}"/>
      </w:docPartPr>
      <w:docPartBody>
        <w:p w:rsidR="00000000" w:rsidRDefault="007263D5">
          <w:pPr>
            <w:pStyle w:val="E514366DD2214194BBDA4419FE88CBE0"/>
          </w:pPr>
          <w:r w:rsidRPr="000E3690">
            <w:rPr>
              <w:w w:val="38"/>
            </w:rPr>
            <w:t>3:15 pm</w:t>
          </w:r>
        </w:p>
      </w:docPartBody>
    </w:docPart>
    <w:docPart>
      <w:docPartPr>
        <w:name w:val="D0085F34839D46E4BCA3954F4483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6E77F-DE4B-42AB-914F-EE77F643AAED}"/>
      </w:docPartPr>
      <w:docPartBody>
        <w:p w:rsidR="00000000" w:rsidRDefault="007263D5">
          <w:pPr>
            <w:pStyle w:val="D0085F34839D46E4BCA3954F44834ECA"/>
          </w:pPr>
          <w:r w:rsidRPr="000E3690">
            <w:rPr>
              <w:w w:val="38"/>
            </w:rPr>
            <w:t>5:00 p</w:t>
          </w:r>
          <w:r w:rsidRPr="000E3690">
            <w:rPr>
              <w:spacing w:val="-2294"/>
              <w:w w:val="38"/>
            </w:rPr>
            <w:t>m</w:t>
          </w:r>
        </w:p>
      </w:docPartBody>
    </w:docPart>
    <w:docPart>
      <w:docPartPr>
        <w:name w:val="4BB02ACA79964F06B37D20A10EF41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4F4F7-5192-490B-B1F3-AAFA5EDAF2CB}"/>
      </w:docPartPr>
      <w:docPartBody>
        <w:p w:rsidR="00000000" w:rsidRDefault="007263D5">
          <w:pPr>
            <w:pStyle w:val="4BB02ACA79964F06B37D20A10EF4125E"/>
          </w:pPr>
          <w:r w:rsidRPr="00C05330">
            <w:t>Closing Ceremonies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D5"/>
    <w:rsid w:val="007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2B7D9AD1484E448D041DEC06E314F5">
    <w:name w:val="602B7D9AD1484E448D041DEC06E314F5"/>
  </w:style>
  <w:style w:type="paragraph" w:customStyle="1" w:styleId="78193058631F49B192861D5593CCDC1F">
    <w:name w:val="78193058631F49B192861D5593CCDC1F"/>
  </w:style>
  <w:style w:type="paragraph" w:customStyle="1" w:styleId="FBD26A9DF5F54CD1B2190ED27878B4F3">
    <w:name w:val="FBD26A9DF5F54CD1B2190ED27878B4F3"/>
  </w:style>
  <w:style w:type="paragraph" w:customStyle="1" w:styleId="9FBC32FD3BC046C89F63C7A568ABD7A7">
    <w:name w:val="9FBC32FD3BC046C89F63C7A568ABD7A7"/>
  </w:style>
  <w:style w:type="paragraph" w:customStyle="1" w:styleId="ACFD081DC29947358F0619E5E4D3368A">
    <w:name w:val="ACFD081DC29947358F0619E5E4D3368A"/>
  </w:style>
  <w:style w:type="paragraph" w:customStyle="1" w:styleId="090C25C9A63B49BBB1F58570694203DA">
    <w:name w:val="090C25C9A63B49BBB1F58570694203DA"/>
  </w:style>
  <w:style w:type="paragraph" w:customStyle="1" w:styleId="3FD5AE0A3A4A4972B405590CC458A812">
    <w:name w:val="3FD5AE0A3A4A4972B405590CC458A812"/>
  </w:style>
  <w:style w:type="paragraph" w:customStyle="1" w:styleId="8408FD739A71425FB594552688CE3B9F">
    <w:name w:val="8408FD739A71425FB594552688CE3B9F"/>
  </w:style>
  <w:style w:type="paragraph" w:customStyle="1" w:styleId="C59686F0CD5A4FB0AB8E01CBA5D0FD88">
    <w:name w:val="C59686F0CD5A4FB0AB8E01CBA5D0FD88"/>
  </w:style>
  <w:style w:type="paragraph" w:customStyle="1" w:styleId="4F6A47DBE0394FD9A59CAAF5B809B65B">
    <w:name w:val="4F6A47DBE0394FD9A59CAAF5B809B65B"/>
  </w:style>
  <w:style w:type="paragraph" w:customStyle="1" w:styleId="113869B3DFFF4BAC85DF4200CE7134F5">
    <w:name w:val="113869B3DFFF4BAC85DF4200CE7134F5"/>
  </w:style>
  <w:style w:type="paragraph" w:customStyle="1" w:styleId="D93BAFF0B86C4EEA97A967BFDFA785B9">
    <w:name w:val="D93BAFF0B86C4EEA97A967BFDFA785B9"/>
  </w:style>
  <w:style w:type="paragraph" w:customStyle="1" w:styleId="C0B24396E7314BCCB4CF88E30102C3E6">
    <w:name w:val="C0B24396E7314BCCB4CF88E30102C3E6"/>
  </w:style>
  <w:style w:type="paragraph" w:customStyle="1" w:styleId="D3C60B1AEC674214AAA66947C40FE119">
    <w:name w:val="D3C60B1AEC674214AAA66947C40FE119"/>
  </w:style>
  <w:style w:type="paragraph" w:customStyle="1" w:styleId="DEBEEA2C33B741F2B080866C65163FE7">
    <w:name w:val="DEBEEA2C33B741F2B080866C65163FE7"/>
  </w:style>
  <w:style w:type="paragraph" w:customStyle="1" w:styleId="C1DCF06324A343D19CAD7889EEDA22AA">
    <w:name w:val="C1DCF06324A343D19CAD7889EEDA22AA"/>
  </w:style>
  <w:style w:type="paragraph" w:customStyle="1" w:styleId="41B9AA04633E4F93AB154BBFF772EC8B">
    <w:name w:val="41B9AA04633E4F93AB154BBFF772EC8B"/>
  </w:style>
  <w:style w:type="paragraph" w:customStyle="1" w:styleId="93B1B5808EC643469015B68896D22C95">
    <w:name w:val="93B1B5808EC643469015B68896D22C95"/>
  </w:style>
  <w:style w:type="paragraph" w:customStyle="1" w:styleId="7B839A5098384DE59348D14C656348DB">
    <w:name w:val="7B839A5098384DE59348D14C656348DB"/>
  </w:style>
  <w:style w:type="paragraph" w:customStyle="1" w:styleId="73031D4E7BE74BC4A975BC776ED02788">
    <w:name w:val="73031D4E7BE74BC4A975BC776ED02788"/>
  </w:style>
  <w:style w:type="paragraph" w:customStyle="1" w:styleId="1DFAAB420B18492393025ADDE965450A">
    <w:name w:val="1DFAAB420B18492393025ADDE965450A"/>
  </w:style>
  <w:style w:type="paragraph" w:customStyle="1" w:styleId="122D023646BC494080ADEFC11B581F55">
    <w:name w:val="122D023646BC494080ADEFC11B581F55"/>
  </w:style>
  <w:style w:type="paragraph" w:customStyle="1" w:styleId="E338082EE3904BE78ECC5671C1CDEB79">
    <w:name w:val="E338082EE3904BE78ECC5671C1CDEB79"/>
  </w:style>
  <w:style w:type="paragraph" w:customStyle="1" w:styleId="680EAD7736764337B2B95AC689CB62C9">
    <w:name w:val="680EAD7736764337B2B95AC689CB62C9"/>
  </w:style>
  <w:style w:type="paragraph" w:customStyle="1" w:styleId="B70C3C3072184D40BC32FC522449A404">
    <w:name w:val="B70C3C3072184D40BC32FC522449A404"/>
  </w:style>
  <w:style w:type="paragraph" w:customStyle="1" w:styleId="474CB8C93C6D48BEB1DA31B29B101BFB">
    <w:name w:val="474CB8C93C6D48BEB1DA31B29B101BFB"/>
  </w:style>
  <w:style w:type="paragraph" w:customStyle="1" w:styleId="69C5362666C34C8EBEDD7C7CCFC8C64B">
    <w:name w:val="69C5362666C34C8EBEDD7C7CCFC8C64B"/>
  </w:style>
  <w:style w:type="paragraph" w:customStyle="1" w:styleId="0CB3A7661B414A73B0970940E5BAF1DC">
    <w:name w:val="0CB3A7661B414A73B0970940E5BAF1DC"/>
  </w:style>
  <w:style w:type="paragraph" w:customStyle="1" w:styleId="85CA5F4EEBA54A329440B6F3470FD361">
    <w:name w:val="85CA5F4EEBA54A329440B6F3470FD361"/>
  </w:style>
  <w:style w:type="paragraph" w:customStyle="1" w:styleId="C7824C47718F4EA9BB23560FCDEE082C">
    <w:name w:val="C7824C47718F4EA9BB23560FCDEE082C"/>
  </w:style>
  <w:style w:type="paragraph" w:customStyle="1" w:styleId="1653B98747BC4E878CE15F8E5E7FB117">
    <w:name w:val="1653B98747BC4E878CE15F8E5E7FB117"/>
  </w:style>
  <w:style w:type="paragraph" w:customStyle="1" w:styleId="6CDF2107A8BA49C5987D6D866D5049FF">
    <w:name w:val="6CDF2107A8BA49C5987D6D866D5049FF"/>
  </w:style>
  <w:style w:type="paragraph" w:customStyle="1" w:styleId="EB5103E625C245E087B78836ACAFD43A">
    <w:name w:val="EB5103E625C245E087B78836ACAFD43A"/>
  </w:style>
  <w:style w:type="paragraph" w:customStyle="1" w:styleId="8E996B198ED04762B6F7D4C30D28B5FE">
    <w:name w:val="8E996B198ED04762B6F7D4C30D28B5FE"/>
  </w:style>
  <w:style w:type="paragraph" w:customStyle="1" w:styleId="DF5C47F62D834546A3E008CBA11450C7">
    <w:name w:val="DF5C47F62D834546A3E008CBA11450C7"/>
  </w:style>
  <w:style w:type="paragraph" w:customStyle="1" w:styleId="CD0F4E6A2A6948C9BF4E5249E440B538">
    <w:name w:val="CD0F4E6A2A6948C9BF4E5249E440B538"/>
  </w:style>
  <w:style w:type="paragraph" w:customStyle="1" w:styleId="B09316E8ED824ED99843A15C4D91D15A">
    <w:name w:val="B09316E8ED824ED99843A15C4D91D15A"/>
  </w:style>
  <w:style w:type="paragraph" w:customStyle="1" w:styleId="0B7F0462F04449AC8746D2E326FC4953">
    <w:name w:val="0B7F0462F04449AC8746D2E326FC4953"/>
  </w:style>
  <w:style w:type="paragraph" w:customStyle="1" w:styleId="E54029C6F0CF4812BF54925CAFE4DBA9">
    <w:name w:val="E54029C6F0CF4812BF54925CAFE4DBA9"/>
  </w:style>
  <w:style w:type="paragraph" w:customStyle="1" w:styleId="787433AFD3F24A6382FAE8842BBF584D">
    <w:name w:val="787433AFD3F24A6382FAE8842BBF584D"/>
  </w:style>
  <w:style w:type="paragraph" w:customStyle="1" w:styleId="9345B7E991DB449DA07F239A682CC9E5">
    <w:name w:val="9345B7E991DB449DA07F239A682CC9E5"/>
  </w:style>
  <w:style w:type="paragraph" w:customStyle="1" w:styleId="8157633C2A0E4D8C908ACD00DB88B9EE">
    <w:name w:val="8157633C2A0E4D8C908ACD00DB88B9EE"/>
  </w:style>
  <w:style w:type="paragraph" w:customStyle="1" w:styleId="06C15E140A7E4DB3B1923C04DA88CED3">
    <w:name w:val="06C15E140A7E4DB3B1923C04DA88CED3"/>
  </w:style>
  <w:style w:type="paragraph" w:customStyle="1" w:styleId="663A29BE5854417EB4F32178288F29A6">
    <w:name w:val="663A29BE5854417EB4F32178288F29A6"/>
  </w:style>
  <w:style w:type="paragraph" w:customStyle="1" w:styleId="F2AD724558A54DB295A91A443B78349D">
    <w:name w:val="F2AD724558A54DB295A91A443B78349D"/>
  </w:style>
  <w:style w:type="paragraph" w:customStyle="1" w:styleId="E90CEC0DD6B74E9EBDBD8BE822277851">
    <w:name w:val="E90CEC0DD6B74E9EBDBD8BE822277851"/>
  </w:style>
  <w:style w:type="paragraph" w:customStyle="1" w:styleId="0C55D8C69D4C4F58AE4F358A4C21A9BD">
    <w:name w:val="0C55D8C69D4C4F58AE4F358A4C21A9BD"/>
  </w:style>
  <w:style w:type="paragraph" w:customStyle="1" w:styleId="2043A23D98A74853BEE87A758C2A766B">
    <w:name w:val="2043A23D98A74853BEE87A758C2A766B"/>
  </w:style>
  <w:style w:type="paragraph" w:customStyle="1" w:styleId="939402D5C3D9459A8F4AF923951C31A7">
    <w:name w:val="939402D5C3D9459A8F4AF923951C31A7"/>
  </w:style>
  <w:style w:type="paragraph" w:customStyle="1" w:styleId="4521D9872A5D4BB38199C82FF6636359">
    <w:name w:val="4521D9872A5D4BB38199C82FF6636359"/>
  </w:style>
  <w:style w:type="paragraph" w:customStyle="1" w:styleId="5E0535E72E854F49972CD81F1585EE57">
    <w:name w:val="5E0535E72E854F49972CD81F1585EE57"/>
  </w:style>
  <w:style w:type="paragraph" w:customStyle="1" w:styleId="2EE18D01529C4C5CACAFB40868F60968">
    <w:name w:val="2EE18D01529C4C5CACAFB40868F60968"/>
  </w:style>
  <w:style w:type="paragraph" w:customStyle="1" w:styleId="76A539C0F91643A39B1F6D6C322BB3FB">
    <w:name w:val="76A539C0F91643A39B1F6D6C322BB3FB"/>
  </w:style>
  <w:style w:type="paragraph" w:customStyle="1" w:styleId="839E52ACF73B4BE982FF70D606695577">
    <w:name w:val="839E52ACF73B4BE982FF70D606695577"/>
  </w:style>
  <w:style w:type="paragraph" w:customStyle="1" w:styleId="B8B03B92B3A7431F86D13098210B3427">
    <w:name w:val="B8B03B92B3A7431F86D13098210B3427"/>
  </w:style>
  <w:style w:type="paragraph" w:customStyle="1" w:styleId="D04097934D0848B69A2EAB18347CBB6B">
    <w:name w:val="D04097934D0848B69A2EAB18347CBB6B"/>
  </w:style>
  <w:style w:type="paragraph" w:customStyle="1" w:styleId="C87844BAA44C416EB45028B347D4B64C">
    <w:name w:val="C87844BAA44C416EB45028B347D4B64C"/>
  </w:style>
  <w:style w:type="paragraph" w:customStyle="1" w:styleId="AED9CF684422460B87FCE9094E471716">
    <w:name w:val="AED9CF684422460B87FCE9094E471716"/>
  </w:style>
  <w:style w:type="paragraph" w:customStyle="1" w:styleId="17F0702CC5824E5995A77AD20336342D">
    <w:name w:val="17F0702CC5824E5995A77AD20336342D"/>
  </w:style>
  <w:style w:type="paragraph" w:customStyle="1" w:styleId="9A51EA72487244AB8FF5F2E1FF8148D6">
    <w:name w:val="9A51EA72487244AB8FF5F2E1FF8148D6"/>
  </w:style>
  <w:style w:type="paragraph" w:customStyle="1" w:styleId="B8389119EEBE47949EC0471735F2FC7E">
    <w:name w:val="B8389119EEBE47949EC0471735F2FC7E"/>
  </w:style>
  <w:style w:type="paragraph" w:customStyle="1" w:styleId="DD07299E7AC14E1B9F1AF6065A888A7D">
    <w:name w:val="DD07299E7AC14E1B9F1AF6065A888A7D"/>
  </w:style>
  <w:style w:type="paragraph" w:customStyle="1" w:styleId="41EC7FD2AE9E4BE8B5C421F8E94310E3">
    <w:name w:val="41EC7FD2AE9E4BE8B5C421F8E94310E3"/>
  </w:style>
  <w:style w:type="paragraph" w:customStyle="1" w:styleId="AD5C36E2E0B54CDD9CAC65C2CCE23485">
    <w:name w:val="AD5C36E2E0B54CDD9CAC65C2CCE23485"/>
  </w:style>
  <w:style w:type="paragraph" w:customStyle="1" w:styleId="0A8153FEB2F04D6C8857CD534CFD423C">
    <w:name w:val="0A8153FEB2F04D6C8857CD534CFD423C"/>
  </w:style>
  <w:style w:type="paragraph" w:customStyle="1" w:styleId="047CF72D5F0243A3A7275B6C7BD01A50">
    <w:name w:val="047CF72D5F0243A3A7275B6C7BD01A50"/>
  </w:style>
  <w:style w:type="paragraph" w:customStyle="1" w:styleId="157B4151C08744FFA0F38CC2EB2CED06">
    <w:name w:val="157B4151C08744FFA0F38CC2EB2CED06"/>
  </w:style>
  <w:style w:type="paragraph" w:customStyle="1" w:styleId="CBEED4DD11A249F4984F5EA9354D7817">
    <w:name w:val="CBEED4DD11A249F4984F5EA9354D7817"/>
  </w:style>
  <w:style w:type="paragraph" w:customStyle="1" w:styleId="49F64A5806CD4F9989CE5FEA05A4151B">
    <w:name w:val="49F64A5806CD4F9989CE5FEA05A4151B"/>
  </w:style>
  <w:style w:type="paragraph" w:customStyle="1" w:styleId="CD69B9CAB4D243039DBD8A87AF626755">
    <w:name w:val="CD69B9CAB4D243039DBD8A87AF626755"/>
  </w:style>
  <w:style w:type="paragraph" w:customStyle="1" w:styleId="7245F693FB2F459F9C137253923403C4">
    <w:name w:val="7245F693FB2F459F9C137253923403C4"/>
  </w:style>
  <w:style w:type="paragraph" w:customStyle="1" w:styleId="045FA30888234131B4AC02AD62A1BCBB">
    <w:name w:val="045FA30888234131B4AC02AD62A1BCBB"/>
  </w:style>
  <w:style w:type="paragraph" w:customStyle="1" w:styleId="5CDA8FF4CFB14F3D99FD5D6D811447CA">
    <w:name w:val="5CDA8FF4CFB14F3D99FD5D6D811447CA"/>
  </w:style>
  <w:style w:type="paragraph" w:customStyle="1" w:styleId="7850B0DB4BA94C5B8735AFEB2E36759C">
    <w:name w:val="7850B0DB4BA94C5B8735AFEB2E36759C"/>
  </w:style>
  <w:style w:type="paragraph" w:customStyle="1" w:styleId="6DB03FBA0AD5470BA37260B47F8D5EE0">
    <w:name w:val="6DB03FBA0AD5470BA37260B47F8D5EE0"/>
  </w:style>
  <w:style w:type="paragraph" w:customStyle="1" w:styleId="F70BAD2F5E09408BA424AF408B8978A6">
    <w:name w:val="F70BAD2F5E09408BA424AF408B8978A6"/>
  </w:style>
  <w:style w:type="paragraph" w:customStyle="1" w:styleId="BDEBFEF6325247D59B14ADE99A01D899">
    <w:name w:val="BDEBFEF6325247D59B14ADE99A01D899"/>
  </w:style>
  <w:style w:type="paragraph" w:customStyle="1" w:styleId="ECA1CA129E6247759CA3D9FA33A159DB">
    <w:name w:val="ECA1CA129E6247759CA3D9FA33A159DB"/>
  </w:style>
  <w:style w:type="paragraph" w:customStyle="1" w:styleId="D6C1DBE09453472E9DCB458313F35AFA">
    <w:name w:val="D6C1DBE09453472E9DCB458313F35AFA"/>
  </w:style>
  <w:style w:type="paragraph" w:customStyle="1" w:styleId="F81AADDB1DFA44398C34E2F5E75BDEAE">
    <w:name w:val="F81AADDB1DFA44398C34E2F5E75BDEAE"/>
  </w:style>
  <w:style w:type="paragraph" w:customStyle="1" w:styleId="F9AD6A6F0E1F402E87851705E62BA2B1">
    <w:name w:val="F9AD6A6F0E1F402E87851705E62BA2B1"/>
  </w:style>
  <w:style w:type="paragraph" w:customStyle="1" w:styleId="4CF8B5406B884143ADF604693423D985">
    <w:name w:val="4CF8B5406B884143ADF604693423D985"/>
  </w:style>
  <w:style w:type="paragraph" w:customStyle="1" w:styleId="731433151574447CA7DEEF8559445BD3">
    <w:name w:val="731433151574447CA7DEEF8559445BD3"/>
  </w:style>
  <w:style w:type="paragraph" w:customStyle="1" w:styleId="D7A5A2006F2C4992B0465379AD1ADD50">
    <w:name w:val="D7A5A2006F2C4992B0465379AD1ADD50"/>
  </w:style>
  <w:style w:type="paragraph" w:customStyle="1" w:styleId="CADBC547B13A4BFE9C02AA2AAB1B9572">
    <w:name w:val="CADBC547B13A4BFE9C02AA2AAB1B9572"/>
  </w:style>
  <w:style w:type="paragraph" w:customStyle="1" w:styleId="46DF3D57743142AA887CBB5A43326A60">
    <w:name w:val="46DF3D57743142AA887CBB5A43326A60"/>
  </w:style>
  <w:style w:type="paragraph" w:customStyle="1" w:styleId="16C90CE9A95C47AA9102B4695EC03970">
    <w:name w:val="16C90CE9A95C47AA9102B4695EC03970"/>
  </w:style>
  <w:style w:type="paragraph" w:customStyle="1" w:styleId="F6E185AB580649E3AD7A051DFAA849DF">
    <w:name w:val="F6E185AB580649E3AD7A051DFAA849DF"/>
  </w:style>
  <w:style w:type="paragraph" w:customStyle="1" w:styleId="022DD6EB232249DA8343167B03431B85">
    <w:name w:val="022DD6EB232249DA8343167B03431B85"/>
  </w:style>
  <w:style w:type="paragraph" w:customStyle="1" w:styleId="57B43DD066CD4CCFAD81FF068EAB649B">
    <w:name w:val="57B43DD066CD4CCFAD81FF068EAB649B"/>
  </w:style>
  <w:style w:type="paragraph" w:customStyle="1" w:styleId="826DAD77FA5240D7B48BEED141E40687">
    <w:name w:val="826DAD77FA5240D7B48BEED141E40687"/>
  </w:style>
  <w:style w:type="paragraph" w:customStyle="1" w:styleId="DF604D601EFE403EB28A0BC98F12EAAE">
    <w:name w:val="DF604D601EFE403EB28A0BC98F12EAAE"/>
  </w:style>
  <w:style w:type="paragraph" w:customStyle="1" w:styleId="F47FAE22FCC649A2B02BC1484329CE39">
    <w:name w:val="F47FAE22FCC649A2B02BC1484329CE39"/>
  </w:style>
  <w:style w:type="paragraph" w:customStyle="1" w:styleId="3EDF27A21A774033BDBC7C17CB6F1E8B">
    <w:name w:val="3EDF27A21A774033BDBC7C17CB6F1E8B"/>
  </w:style>
  <w:style w:type="paragraph" w:customStyle="1" w:styleId="84BCAA93D02745F7B62F3D385037B870">
    <w:name w:val="84BCAA93D02745F7B62F3D385037B870"/>
  </w:style>
  <w:style w:type="paragraph" w:customStyle="1" w:styleId="D0980D81B7C14D3DBD01ACF374FDF8B1">
    <w:name w:val="D0980D81B7C14D3DBD01ACF374FDF8B1"/>
  </w:style>
  <w:style w:type="paragraph" w:customStyle="1" w:styleId="6481187A6E5C49AB8861D863D2B5D3C1">
    <w:name w:val="6481187A6E5C49AB8861D863D2B5D3C1"/>
  </w:style>
  <w:style w:type="paragraph" w:customStyle="1" w:styleId="2F98FEA2A20D4FB88D487396C4015A06">
    <w:name w:val="2F98FEA2A20D4FB88D487396C4015A06"/>
  </w:style>
  <w:style w:type="paragraph" w:customStyle="1" w:styleId="8750C6CC59AB46C7BCB6A127697CA548">
    <w:name w:val="8750C6CC59AB46C7BCB6A127697CA548"/>
  </w:style>
  <w:style w:type="paragraph" w:customStyle="1" w:styleId="73FD6596C94A4C59A735C9151BEB1566">
    <w:name w:val="73FD6596C94A4C59A735C9151BEB1566"/>
  </w:style>
  <w:style w:type="paragraph" w:customStyle="1" w:styleId="C1E2551DB6704D33B96BFB84376F0078">
    <w:name w:val="C1E2551DB6704D33B96BFB84376F0078"/>
  </w:style>
  <w:style w:type="paragraph" w:customStyle="1" w:styleId="4122A7DB3C6B422A9ECF5C77EBF45D42">
    <w:name w:val="4122A7DB3C6B422A9ECF5C77EBF45D42"/>
  </w:style>
  <w:style w:type="paragraph" w:customStyle="1" w:styleId="5EE05734DAAC476E806CB6D07D61573C">
    <w:name w:val="5EE05734DAAC476E806CB6D07D61573C"/>
  </w:style>
  <w:style w:type="paragraph" w:customStyle="1" w:styleId="50D6D7A3F1B14946A3B989820042CA18">
    <w:name w:val="50D6D7A3F1B14946A3B989820042CA18"/>
  </w:style>
  <w:style w:type="paragraph" w:customStyle="1" w:styleId="0C1E0B4FAEA6442A90475310A8708C0E">
    <w:name w:val="0C1E0B4FAEA6442A90475310A8708C0E"/>
  </w:style>
  <w:style w:type="paragraph" w:customStyle="1" w:styleId="46844A279C574FE9A64A17340FE19F24">
    <w:name w:val="46844A279C574FE9A64A17340FE19F24"/>
  </w:style>
  <w:style w:type="paragraph" w:customStyle="1" w:styleId="E7F4A957807945B79B0CDA99CC6B3AA3">
    <w:name w:val="E7F4A957807945B79B0CDA99CC6B3AA3"/>
  </w:style>
  <w:style w:type="paragraph" w:customStyle="1" w:styleId="778EB2469401475F87C4D64ED43DAF45">
    <w:name w:val="778EB2469401475F87C4D64ED43DAF45"/>
  </w:style>
  <w:style w:type="paragraph" w:customStyle="1" w:styleId="13E456F263FC46A19BA7BB96C426FA56">
    <w:name w:val="13E456F263FC46A19BA7BB96C426FA56"/>
  </w:style>
  <w:style w:type="paragraph" w:customStyle="1" w:styleId="EEA5D11BE8E646F287B56D979F1B6780">
    <w:name w:val="EEA5D11BE8E646F287B56D979F1B6780"/>
  </w:style>
  <w:style w:type="paragraph" w:customStyle="1" w:styleId="E1D37D789FEE43B596702D702715B959">
    <w:name w:val="E1D37D789FEE43B596702D702715B959"/>
  </w:style>
  <w:style w:type="paragraph" w:customStyle="1" w:styleId="1E596D571DAC42EC8C336495674B6867">
    <w:name w:val="1E596D571DAC42EC8C336495674B6867"/>
  </w:style>
  <w:style w:type="paragraph" w:customStyle="1" w:styleId="9F448135E96A48F18D9701D5E6A74678">
    <w:name w:val="9F448135E96A48F18D9701D5E6A74678"/>
  </w:style>
  <w:style w:type="paragraph" w:customStyle="1" w:styleId="EA778D3BFBDF4D10A06A4A0F7EC5F7B9">
    <w:name w:val="EA778D3BFBDF4D10A06A4A0F7EC5F7B9"/>
  </w:style>
  <w:style w:type="paragraph" w:customStyle="1" w:styleId="E21C3CB0C9144E82BB77A4F160113318">
    <w:name w:val="E21C3CB0C9144E82BB77A4F160113318"/>
  </w:style>
  <w:style w:type="paragraph" w:customStyle="1" w:styleId="36B324A5AF674F8A8BFA011C8B85F517">
    <w:name w:val="36B324A5AF674F8A8BFA011C8B85F517"/>
  </w:style>
  <w:style w:type="paragraph" w:customStyle="1" w:styleId="5BCAAAE8DBCA4F8794D6004B1918A8A0">
    <w:name w:val="5BCAAAE8DBCA4F8794D6004B1918A8A0"/>
  </w:style>
  <w:style w:type="paragraph" w:customStyle="1" w:styleId="BC6D2B45376D4CB29C58A7F997D3AAA7">
    <w:name w:val="BC6D2B45376D4CB29C58A7F997D3AAA7"/>
  </w:style>
  <w:style w:type="paragraph" w:customStyle="1" w:styleId="D5E4DD533DAD4EBCAC11D7D7C93C303F">
    <w:name w:val="D5E4DD533DAD4EBCAC11D7D7C93C303F"/>
  </w:style>
  <w:style w:type="paragraph" w:customStyle="1" w:styleId="E67053583FCA480BBA95EEA435F8D3C1">
    <w:name w:val="E67053583FCA480BBA95EEA435F8D3C1"/>
  </w:style>
  <w:style w:type="paragraph" w:customStyle="1" w:styleId="8442352C5AFD4F1AB7FB754EF31A4AB7">
    <w:name w:val="8442352C5AFD4F1AB7FB754EF31A4AB7"/>
  </w:style>
  <w:style w:type="paragraph" w:customStyle="1" w:styleId="19E152BDA9F54D1E828AEF193F2A5418">
    <w:name w:val="19E152BDA9F54D1E828AEF193F2A5418"/>
  </w:style>
  <w:style w:type="paragraph" w:customStyle="1" w:styleId="E514366DD2214194BBDA4419FE88CBE0">
    <w:name w:val="E514366DD2214194BBDA4419FE88CBE0"/>
  </w:style>
  <w:style w:type="paragraph" w:customStyle="1" w:styleId="D0085F34839D46E4BCA3954F44834ECA">
    <w:name w:val="D0085F34839D46E4BCA3954F44834ECA"/>
  </w:style>
  <w:style w:type="paragraph" w:customStyle="1" w:styleId="4BB02ACA79964F06B37D20A10EF4125E">
    <w:name w:val="4BB02ACA79964F06B37D20A10EF412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2B7D9AD1484E448D041DEC06E314F5">
    <w:name w:val="602B7D9AD1484E448D041DEC06E314F5"/>
  </w:style>
  <w:style w:type="paragraph" w:customStyle="1" w:styleId="78193058631F49B192861D5593CCDC1F">
    <w:name w:val="78193058631F49B192861D5593CCDC1F"/>
  </w:style>
  <w:style w:type="paragraph" w:customStyle="1" w:styleId="FBD26A9DF5F54CD1B2190ED27878B4F3">
    <w:name w:val="FBD26A9DF5F54CD1B2190ED27878B4F3"/>
  </w:style>
  <w:style w:type="paragraph" w:customStyle="1" w:styleId="9FBC32FD3BC046C89F63C7A568ABD7A7">
    <w:name w:val="9FBC32FD3BC046C89F63C7A568ABD7A7"/>
  </w:style>
  <w:style w:type="paragraph" w:customStyle="1" w:styleId="ACFD081DC29947358F0619E5E4D3368A">
    <w:name w:val="ACFD081DC29947358F0619E5E4D3368A"/>
  </w:style>
  <w:style w:type="paragraph" w:customStyle="1" w:styleId="090C25C9A63B49BBB1F58570694203DA">
    <w:name w:val="090C25C9A63B49BBB1F58570694203DA"/>
  </w:style>
  <w:style w:type="paragraph" w:customStyle="1" w:styleId="3FD5AE0A3A4A4972B405590CC458A812">
    <w:name w:val="3FD5AE0A3A4A4972B405590CC458A812"/>
  </w:style>
  <w:style w:type="paragraph" w:customStyle="1" w:styleId="8408FD739A71425FB594552688CE3B9F">
    <w:name w:val="8408FD739A71425FB594552688CE3B9F"/>
  </w:style>
  <w:style w:type="paragraph" w:customStyle="1" w:styleId="C59686F0CD5A4FB0AB8E01CBA5D0FD88">
    <w:name w:val="C59686F0CD5A4FB0AB8E01CBA5D0FD88"/>
  </w:style>
  <w:style w:type="paragraph" w:customStyle="1" w:styleId="4F6A47DBE0394FD9A59CAAF5B809B65B">
    <w:name w:val="4F6A47DBE0394FD9A59CAAF5B809B65B"/>
  </w:style>
  <w:style w:type="paragraph" w:customStyle="1" w:styleId="113869B3DFFF4BAC85DF4200CE7134F5">
    <w:name w:val="113869B3DFFF4BAC85DF4200CE7134F5"/>
  </w:style>
  <w:style w:type="paragraph" w:customStyle="1" w:styleId="D93BAFF0B86C4EEA97A967BFDFA785B9">
    <w:name w:val="D93BAFF0B86C4EEA97A967BFDFA785B9"/>
  </w:style>
  <w:style w:type="paragraph" w:customStyle="1" w:styleId="C0B24396E7314BCCB4CF88E30102C3E6">
    <w:name w:val="C0B24396E7314BCCB4CF88E30102C3E6"/>
  </w:style>
  <w:style w:type="paragraph" w:customStyle="1" w:styleId="D3C60B1AEC674214AAA66947C40FE119">
    <w:name w:val="D3C60B1AEC674214AAA66947C40FE119"/>
  </w:style>
  <w:style w:type="paragraph" w:customStyle="1" w:styleId="DEBEEA2C33B741F2B080866C65163FE7">
    <w:name w:val="DEBEEA2C33B741F2B080866C65163FE7"/>
  </w:style>
  <w:style w:type="paragraph" w:customStyle="1" w:styleId="C1DCF06324A343D19CAD7889EEDA22AA">
    <w:name w:val="C1DCF06324A343D19CAD7889EEDA22AA"/>
  </w:style>
  <w:style w:type="paragraph" w:customStyle="1" w:styleId="41B9AA04633E4F93AB154BBFF772EC8B">
    <w:name w:val="41B9AA04633E4F93AB154BBFF772EC8B"/>
  </w:style>
  <w:style w:type="paragraph" w:customStyle="1" w:styleId="93B1B5808EC643469015B68896D22C95">
    <w:name w:val="93B1B5808EC643469015B68896D22C95"/>
  </w:style>
  <w:style w:type="paragraph" w:customStyle="1" w:styleId="7B839A5098384DE59348D14C656348DB">
    <w:name w:val="7B839A5098384DE59348D14C656348DB"/>
  </w:style>
  <w:style w:type="paragraph" w:customStyle="1" w:styleId="73031D4E7BE74BC4A975BC776ED02788">
    <w:name w:val="73031D4E7BE74BC4A975BC776ED02788"/>
  </w:style>
  <w:style w:type="paragraph" w:customStyle="1" w:styleId="1DFAAB420B18492393025ADDE965450A">
    <w:name w:val="1DFAAB420B18492393025ADDE965450A"/>
  </w:style>
  <w:style w:type="paragraph" w:customStyle="1" w:styleId="122D023646BC494080ADEFC11B581F55">
    <w:name w:val="122D023646BC494080ADEFC11B581F55"/>
  </w:style>
  <w:style w:type="paragraph" w:customStyle="1" w:styleId="E338082EE3904BE78ECC5671C1CDEB79">
    <w:name w:val="E338082EE3904BE78ECC5671C1CDEB79"/>
  </w:style>
  <w:style w:type="paragraph" w:customStyle="1" w:styleId="680EAD7736764337B2B95AC689CB62C9">
    <w:name w:val="680EAD7736764337B2B95AC689CB62C9"/>
  </w:style>
  <w:style w:type="paragraph" w:customStyle="1" w:styleId="B70C3C3072184D40BC32FC522449A404">
    <w:name w:val="B70C3C3072184D40BC32FC522449A404"/>
  </w:style>
  <w:style w:type="paragraph" w:customStyle="1" w:styleId="474CB8C93C6D48BEB1DA31B29B101BFB">
    <w:name w:val="474CB8C93C6D48BEB1DA31B29B101BFB"/>
  </w:style>
  <w:style w:type="paragraph" w:customStyle="1" w:styleId="69C5362666C34C8EBEDD7C7CCFC8C64B">
    <w:name w:val="69C5362666C34C8EBEDD7C7CCFC8C64B"/>
  </w:style>
  <w:style w:type="paragraph" w:customStyle="1" w:styleId="0CB3A7661B414A73B0970940E5BAF1DC">
    <w:name w:val="0CB3A7661B414A73B0970940E5BAF1DC"/>
  </w:style>
  <w:style w:type="paragraph" w:customStyle="1" w:styleId="85CA5F4EEBA54A329440B6F3470FD361">
    <w:name w:val="85CA5F4EEBA54A329440B6F3470FD361"/>
  </w:style>
  <w:style w:type="paragraph" w:customStyle="1" w:styleId="C7824C47718F4EA9BB23560FCDEE082C">
    <w:name w:val="C7824C47718F4EA9BB23560FCDEE082C"/>
  </w:style>
  <w:style w:type="paragraph" w:customStyle="1" w:styleId="1653B98747BC4E878CE15F8E5E7FB117">
    <w:name w:val="1653B98747BC4E878CE15F8E5E7FB117"/>
  </w:style>
  <w:style w:type="paragraph" w:customStyle="1" w:styleId="6CDF2107A8BA49C5987D6D866D5049FF">
    <w:name w:val="6CDF2107A8BA49C5987D6D866D5049FF"/>
  </w:style>
  <w:style w:type="paragraph" w:customStyle="1" w:styleId="EB5103E625C245E087B78836ACAFD43A">
    <w:name w:val="EB5103E625C245E087B78836ACAFD43A"/>
  </w:style>
  <w:style w:type="paragraph" w:customStyle="1" w:styleId="8E996B198ED04762B6F7D4C30D28B5FE">
    <w:name w:val="8E996B198ED04762B6F7D4C30D28B5FE"/>
  </w:style>
  <w:style w:type="paragraph" w:customStyle="1" w:styleId="DF5C47F62D834546A3E008CBA11450C7">
    <w:name w:val="DF5C47F62D834546A3E008CBA11450C7"/>
  </w:style>
  <w:style w:type="paragraph" w:customStyle="1" w:styleId="CD0F4E6A2A6948C9BF4E5249E440B538">
    <w:name w:val="CD0F4E6A2A6948C9BF4E5249E440B538"/>
  </w:style>
  <w:style w:type="paragraph" w:customStyle="1" w:styleId="B09316E8ED824ED99843A15C4D91D15A">
    <w:name w:val="B09316E8ED824ED99843A15C4D91D15A"/>
  </w:style>
  <w:style w:type="paragraph" w:customStyle="1" w:styleId="0B7F0462F04449AC8746D2E326FC4953">
    <w:name w:val="0B7F0462F04449AC8746D2E326FC4953"/>
  </w:style>
  <w:style w:type="paragraph" w:customStyle="1" w:styleId="E54029C6F0CF4812BF54925CAFE4DBA9">
    <w:name w:val="E54029C6F0CF4812BF54925CAFE4DBA9"/>
  </w:style>
  <w:style w:type="paragraph" w:customStyle="1" w:styleId="787433AFD3F24A6382FAE8842BBF584D">
    <w:name w:val="787433AFD3F24A6382FAE8842BBF584D"/>
  </w:style>
  <w:style w:type="paragraph" w:customStyle="1" w:styleId="9345B7E991DB449DA07F239A682CC9E5">
    <w:name w:val="9345B7E991DB449DA07F239A682CC9E5"/>
  </w:style>
  <w:style w:type="paragraph" w:customStyle="1" w:styleId="8157633C2A0E4D8C908ACD00DB88B9EE">
    <w:name w:val="8157633C2A0E4D8C908ACD00DB88B9EE"/>
  </w:style>
  <w:style w:type="paragraph" w:customStyle="1" w:styleId="06C15E140A7E4DB3B1923C04DA88CED3">
    <w:name w:val="06C15E140A7E4DB3B1923C04DA88CED3"/>
  </w:style>
  <w:style w:type="paragraph" w:customStyle="1" w:styleId="663A29BE5854417EB4F32178288F29A6">
    <w:name w:val="663A29BE5854417EB4F32178288F29A6"/>
  </w:style>
  <w:style w:type="paragraph" w:customStyle="1" w:styleId="F2AD724558A54DB295A91A443B78349D">
    <w:name w:val="F2AD724558A54DB295A91A443B78349D"/>
  </w:style>
  <w:style w:type="paragraph" w:customStyle="1" w:styleId="E90CEC0DD6B74E9EBDBD8BE822277851">
    <w:name w:val="E90CEC0DD6B74E9EBDBD8BE822277851"/>
  </w:style>
  <w:style w:type="paragraph" w:customStyle="1" w:styleId="0C55D8C69D4C4F58AE4F358A4C21A9BD">
    <w:name w:val="0C55D8C69D4C4F58AE4F358A4C21A9BD"/>
  </w:style>
  <w:style w:type="paragraph" w:customStyle="1" w:styleId="2043A23D98A74853BEE87A758C2A766B">
    <w:name w:val="2043A23D98A74853BEE87A758C2A766B"/>
  </w:style>
  <w:style w:type="paragraph" w:customStyle="1" w:styleId="939402D5C3D9459A8F4AF923951C31A7">
    <w:name w:val="939402D5C3D9459A8F4AF923951C31A7"/>
  </w:style>
  <w:style w:type="paragraph" w:customStyle="1" w:styleId="4521D9872A5D4BB38199C82FF6636359">
    <w:name w:val="4521D9872A5D4BB38199C82FF6636359"/>
  </w:style>
  <w:style w:type="paragraph" w:customStyle="1" w:styleId="5E0535E72E854F49972CD81F1585EE57">
    <w:name w:val="5E0535E72E854F49972CD81F1585EE57"/>
  </w:style>
  <w:style w:type="paragraph" w:customStyle="1" w:styleId="2EE18D01529C4C5CACAFB40868F60968">
    <w:name w:val="2EE18D01529C4C5CACAFB40868F60968"/>
  </w:style>
  <w:style w:type="paragraph" w:customStyle="1" w:styleId="76A539C0F91643A39B1F6D6C322BB3FB">
    <w:name w:val="76A539C0F91643A39B1F6D6C322BB3FB"/>
  </w:style>
  <w:style w:type="paragraph" w:customStyle="1" w:styleId="839E52ACF73B4BE982FF70D606695577">
    <w:name w:val="839E52ACF73B4BE982FF70D606695577"/>
  </w:style>
  <w:style w:type="paragraph" w:customStyle="1" w:styleId="B8B03B92B3A7431F86D13098210B3427">
    <w:name w:val="B8B03B92B3A7431F86D13098210B3427"/>
  </w:style>
  <w:style w:type="paragraph" w:customStyle="1" w:styleId="D04097934D0848B69A2EAB18347CBB6B">
    <w:name w:val="D04097934D0848B69A2EAB18347CBB6B"/>
  </w:style>
  <w:style w:type="paragraph" w:customStyle="1" w:styleId="C87844BAA44C416EB45028B347D4B64C">
    <w:name w:val="C87844BAA44C416EB45028B347D4B64C"/>
  </w:style>
  <w:style w:type="paragraph" w:customStyle="1" w:styleId="AED9CF684422460B87FCE9094E471716">
    <w:name w:val="AED9CF684422460B87FCE9094E471716"/>
  </w:style>
  <w:style w:type="paragraph" w:customStyle="1" w:styleId="17F0702CC5824E5995A77AD20336342D">
    <w:name w:val="17F0702CC5824E5995A77AD20336342D"/>
  </w:style>
  <w:style w:type="paragraph" w:customStyle="1" w:styleId="9A51EA72487244AB8FF5F2E1FF8148D6">
    <w:name w:val="9A51EA72487244AB8FF5F2E1FF8148D6"/>
  </w:style>
  <w:style w:type="paragraph" w:customStyle="1" w:styleId="B8389119EEBE47949EC0471735F2FC7E">
    <w:name w:val="B8389119EEBE47949EC0471735F2FC7E"/>
  </w:style>
  <w:style w:type="paragraph" w:customStyle="1" w:styleId="DD07299E7AC14E1B9F1AF6065A888A7D">
    <w:name w:val="DD07299E7AC14E1B9F1AF6065A888A7D"/>
  </w:style>
  <w:style w:type="paragraph" w:customStyle="1" w:styleId="41EC7FD2AE9E4BE8B5C421F8E94310E3">
    <w:name w:val="41EC7FD2AE9E4BE8B5C421F8E94310E3"/>
  </w:style>
  <w:style w:type="paragraph" w:customStyle="1" w:styleId="AD5C36E2E0B54CDD9CAC65C2CCE23485">
    <w:name w:val="AD5C36E2E0B54CDD9CAC65C2CCE23485"/>
  </w:style>
  <w:style w:type="paragraph" w:customStyle="1" w:styleId="0A8153FEB2F04D6C8857CD534CFD423C">
    <w:name w:val="0A8153FEB2F04D6C8857CD534CFD423C"/>
  </w:style>
  <w:style w:type="paragraph" w:customStyle="1" w:styleId="047CF72D5F0243A3A7275B6C7BD01A50">
    <w:name w:val="047CF72D5F0243A3A7275B6C7BD01A50"/>
  </w:style>
  <w:style w:type="paragraph" w:customStyle="1" w:styleId="157B4151C08744FFA0F38CC2EB2CED06">
    <w:name w:val="157B4151C08744FFA0F38CC2EB2CED06"/>
  </w:style>
  <w:style w:type="paragraph" w:customStyle="1" w:styleId="CBEED4DD11A249F4984F5EA9354D7817">
    <w:name w:val="CBEED4DD11A249F4984F5EA9354D7817"/>
  </w:style>
  <w:style w:type="paragraph" w:customStyle="1" w:styleId="49F64A5806CD4F9989CE5FEA05A4151B">
    <w:name w:val="49F64A5806CD4F9989CE5FEA05A4151B"/>
  </w:style>
  <w:style w:type="paragraph" w:customStyle="1" w:styleId="CD69B9CAB4D243039DBD8A87AF626755">
    <w:name w:val="CD69B9CAB4D243039DBD8A87AF626755"/>
  </w:style>
  <w:style w:type="paragraph" w:customStyle="1" w:styleId="7245F693FB2F459F9C137253923403C4">
    <w:name w:val="7245F693FB2F459F9C137253923403C4"/>
  </w:style>
  <w:style w:type="paragraph" w:customStyle="1" w:styleId="045FA30888234131B4AC02AD62A1BCBB">
    <w:name w:val="045FA30888234131B4AC02AD62A1BCBB"/>
  </w:style>
  <w:style w:type="paragraph" w:customStyle="1" w:styleId="5CDA8FF4CFB14F3D99FD5D6D811447CA">
    <w:name w:val="5CDA8FF4CFB14F3D99FD5D6D811447CA"/>
  </w:style>
  <w:style w:type="paragraph" w:customStyle="1" w:styleId="7850B0DB4BA94C5B8735AFEB2E36759C">
    <w:name w:val="7850B0DB4BA94C5B8735AFEB2E36759C"/>
  </w:style>
  <w:style w:type="paragraph" w:customStyle="1" w:styleId="6DB03FBA0AD5470BA37260B47F8D5EE0">
    <w:name w:val="6DB03FBA0AD5470BA37260B47F8D5EE0"/>
  </w:style>
  <w:style w:type="paragraph" w:customStyle="1" w:styleId="F70BAD2F5E09408BA424AF408B8978A6">
    <w:name w:val="F70BAD2F5E09408BA424AF408B8978A6"/>
  </w:style>
  <w:style w:type="paragraph" w:customStyle="1" w:styleId="BDEBFEF6325247D59B14ADE99A01D899">
    <w:name w:val="BDEBFEF6325247D59B14ADE99A01D899"/>
  </w:style>
  <w:style w:type="paragraph" w:customStyle="1" w:styleId="ECA1CA129E6247759CA3D9FA33A159DB">
    <w:name w:val="ECA1CA129E6247759CA3D9FA33A159DB"/>
  </w:style>
  <w:style w:type="paragraph" w:customStyle="1" w:styleId="D6C1DBE09453472E9DCB458313F35AFA">
    <w:name w:val="D6C1DBE09453472E9DCB458313F35AFA"/>
  </w:style>
  <w:style w:type="paragraph" w:customStyle="1" w:styleId="F81AADDB1DFA44398C34E2F5E75BDEAE">
    <w:name w:val="F81AADDB1DFA44398C34E2F5E75BDEAE"/>
  </w:style>
  <w:style w:type="paragraph" w:customStyle="1" w:styleId="F9AD6A6F0E1F402E87851705E62BA2B1">
    <w:name w:val="F9AD6A6F0E1F402E87851705E62BA2B1"/>
  </w:style>
  <w:style w:type="paragraph" w:customStyle="1" w:styleId="4CF8B5406B884143ADF604693423D985">
    <w:name w:val="4CF8B5406B884143ADF604693423D985"/>
  </w:style>
  <w:style w:type="paragraph" w:customStyle="1" w:styleId="731433151574447CA7DEEF8559445BD3">
    <w:name w:val="731433151574447CA7DEEF8559445BD3"/>
  </w:style>
  <w:style w:type="paragraph" w:customStyle="1" w:styleId="D7A5A2006F2C4992B0465379AD1ADD50">
    <w:name w:val="D7A5A2006F2C4992B0465379AD1ADD50"/>
  </w:style>
  <w:style w:type="paragraph" w:customStyle="1" w:styleId="CADBC547B13A4BFE9C02AA2AAB1B9572">
    <w:name w:val="CADBC547B13A4BFE9C02AA2AAB1B9572"/>
  </w:style>
  <w:style w:type="paragraph" w:customStyle="1" w:styleId="46DF3D57743142AA887CBB5A43326A60">
    <w:name w:val="46DF3D57743142AA887CBB5A43326A60"/>
  </w:style>
  <w:style w:type="paragraph" w:customStyle="1" w:styleId="16C90CE9A95C47AA9102B4695EC03970">
    <w:name w:val="16C90CE9A95C47AA9102B4695EC03970"/>
  </w:style>
  <w:style w:type="paragraph" w:customStyle="1" w:styleId="F6E185AB580649E3AD7A051DFAA849DF">
    <w:name w:val="F6E185AB580649E3AD7A051DFAA849DF"/>
  </w:style>
  <w:style w:type="paragraph" w:customStyle="1" w:styleId="022DD6EB232249DA8343167B03431B85">
    <w:name w:val="022DD6EB232249DA8343167B03431B85"/>
  </w:style>
  <w:style w:type="paragraph" w:customStyle="1" w:styleId="57B43DD066CD4CCFAD81FF068EAB649B">
    <w:name w:val="57B43DD066CD4CCFAD81FF068EAB649B"/>
  </w:style>
  <w:style w:type="paragraph" w:customStyle="1" w:styleId="826DAD77FA5240D7B48BEED141E40687">
    <w:name w:val="826DAD77FA5240D7B48BEED141E40687"/>
  </w:style>
  <w:style w:type="paragraph" w:customStyle="1" w:styleId="DF604D601EFE403EB28A0BC98F12EAAE">
    <w:name w:val="DF604D601EFE403EB28A0BC98F12EAAE"/>
  </w:style>
  <w:style w:type="paragraph" w:customStyle="1" w:styleId="F47FAE22FCC649A2B02BC1484329CE39">
    <w:name w:val="F47FAE22FCC649A2B02BC1484329CE39"/>
  </w:style>
  <w:style w:type="paragraph" w:customStyle="1" w:styleId="3EDF27A21A774033BDBC7C17CB6F1E8B">
    <w:name w:val="3EDF27A21A774033BDBC7C17CB6F1E8B"/>
  </w:style>
  <w:style w:type="paragraph" w:customStyle="1" w:styleId="84BCAA93D02745F7B62F3D385037B870">
    <w:name w:val="84BCAA93D02745F7B62F3D385037B870"/>
  </w:style>
  <w:style w:type="paragraph" w:customStyle="1" w:styleId="D0980D81B7C14D3DBD01ACF374FDF8B1">
    <w:name w:val="D0980D81B7C14D3DBD01ACF374FDF8B1"/>
  </w:style>
  <w:style w:type="paragraph" w:customStyle="1" w:styleId="6481187A6E5C49AB8861D863D2B5D3C1">
    <w:name w:val="6481187A6E5C49AB8861D863D2B5D3C1"/>
  </w:style>
  <w:style w:type="paragraph" w:customStyle="1" w:styleId="2F98FEA2A20D4FB88D487396C4015A06">
    <w:name w:val="2F98FEA2A20D4FB88D487396C4015A06"/>
  </w:style>
  <w:style w:type="paragraph" w:customStyle="1" w:styleId="8750C6CC59AB46C7BCB6A127697CA548">
    <w:name w:val="8750C6CC59AB46C7BCB6A127697CA548"/>
  </w:style>
  <w:style w:type="paragraph" w:customStyle="1" w:styleId="73FD6596C94A4C59A735C9151BEB1566">
    <w:name w:val="73FD6596C94A4C59A735C9151BEB1566"/>
  </w:style>
  <w:style w:type="paragraph" w:customStyle="1" w:styleId="C1E2551DB6704D33B96BFB84376F0078">
    <w:name w:val="C1E2551DB6704D33B96BFB84376F0078"/>
  </w:style>
  <w:style w:type="paragraph" w:customStyle="1" w:styleId="4122A7DB3C6B422A9ECF5C77EBF45D42">
    <w:name w:val="4122A7DB3C6B422A9ECF5C77EBF45D42"/>
  </w:style>
  <w:style w:type="paragraph" w:customStyle="1" w:styleId="5EE05734DAAC476E806CB6D07D61573C">
    <w:name w:val="5EE05734DAAC476E806CB6D07D61573C"/>
  </w:style>
  <w:style w:type="paragraph" w:customStyle="1" w:styleId="50D6D7A3F1B14946A3B989820042CA18">
    <w:name w:val="50D6D7A3F1B14946A3B989820042CA18"/>
  </w:style>
  <w:style w:type="paragraph" w:customStyle="1" w:styleId="0C1E0B4FAEA6442A90475310A8708C0E">
    <w:name w:val="0C1E0B4FAEA6442A90475310A8708C0E"/>
  </w:style>
  <w:style w:type="paragraph" w:customStyle="1" w:styleId="46844A279C574FE9A64A17340FE19F24">
    <w:name w:val="46844A279C574FE9A64A17340FE19F24"/>
  </w:style>
  <w:style w:type="paragraph" w:customStyle="1" w:styleId="E7F4A957807945B79B0CDA99CC6B3AA3">
    <w:name w:val="E7F4A957807945B79B0CDA99CC6B3AA3"/>
  </w:style>
  <w:style w:type="paragraph" w:customStyle="1" w:styleId="778EB2469401475F87C4D64ED43DAF45">
    <w:name w:val="778EB2469401475F87C4D64ED43DAF45"/>
  </w:style>
  <w:style w:type="paragraph" w:customStyle="1" w:styleId="13E456F263FC46A19BA7BB96C426FA56">
    <w:name w:val="13E456F263FC46A19BA7BB96C426FA56"/>
  </w:style>
  <w:style w:type="paragraph" w:customStyle="1" w:styleId="EEA5D11BE8E646F287B56D979F1B6780">
    <w:name w:val="EEA5D11BE8E646F287B56D979F1B6780"/>
  </w:style>
  <w:style w:type="paragraph" w:customStyle="1" w:styleId="E1D37D789FEE43B596702D702715B959">
    <w:name w:val="E1D37D789FEE43B596702D702715B959"/>
  </w:style>
  <w:style w:type="paragraph" w:customStyle="1" w:styleId="1E596D571DAC42EC8C336495674B6867">
    <w:name w:val="1E596D571DAC42EC8C336495674B6867"/>
  </w:style>
  <w:style w:type="paragraph" w:customStyle="1" w:styleId="9F448135E96A48F18D9701D5E6A74678">
    <w:name w:val="9F448135E96A48F18D9701D5E6A74678"/>
  </w:style>
  <w:style w:type="paragraph" w:customStyle="1" w:styleId="EA778D3BFBDF4D10A06A4A0F7EC5F7B9">
    <w:name w:val="EA778D3BFBDF4D10A06A4A0F7EC5F7B9"/>
  </w:style>
  <w:style w:type="paragraph" w:customStyle="1" w:styleId="E21C3CB0C9144E82BB77A4F160113318">
    <w:name w:val="E21C3CB0C9144E82BB77A4F160113318"/>
  </w:style>
  <w:style w:type="paragraph" w:customStyle="1" w:styleId="36B324A5AF674F8A8BFA011C8B85F517">
    <w:name w:val="36B324A5AF674F8A8BFA011C8B85F517"/>
  </w:style>
  <w:style w:type="paragraph" w:customStyle="1" w:styleId="5BCAAAE8DBCA4F8794D6004B1918A8A0">
    <w:name w:val="5BCAAAE8DBCA4F8794D6004B1918A8A0"/>
  </w:style>
  <w:style w:type="paragraph" w:customStyle="1" w:styleId="BC6D2B45376D4CB29C58A7F997D3AAA7">
    <w:name w:val="BC6D2B45376D4CB29C58A7F997D3AAA7"/>
  </w:style>
  <w:style w:type="paragraph" w:customStyle="1" w:styleId="D5E4DD533DAD4EBCAC11D7D7C93C303F">
    <w:name w:val="D5E4DD533DAD4EBCAC11D7D7C93C303F"/>
  </w:style>
  <w:style w:type="paragraph" w:customStyle="1" w:styleId="E67053583FCA480BBA95EEA435F8D3C1">
    <w:name w:val="E67053583FCA480BBA95EEA435F8D3C1"/>
  </w:style>
  <w:style w:type="paragraph" w:customStyle="1" w:styleId="8442352C5AFD4F1AB7FB754EF31A4AB7">
    <w:name w:val="8442352C5AFD4F1AB7FB754EF31A4AB7"/>
  </w:style>
  <w:style w:type="paragraph" w:customStyle="1" w:styleId="19E152BDA9F54D1E828AEF193F2A5418">
    <w:name w:val="19E152BDA9F54D1E828AEF193F2A5418"/>
  </w:style>
  <w:style w:type="paragraph" w:customStyle="1" w:styleId="E514366DD2214194BBDA4419FE88CBE0">
    <w:name w:val="E514366DD2214194BBDA4419FE88CBE0"/>
  </w:style>
  <w:style w:type="paragraph" w:customStyle="1" w:styleId="D0085F34839D46E4BCA3954F44834ECA">
    <w:name w:val="D0085F34839D46E4BCA3954F44834ECA"/>
  </w:style>
  <w:style w:type="paragraph" w:customStyle="1" w:styleId="4BB02ACA79964F06B37D20A10EF4125E">
    <w:name w:val="4BB02ACA79964F06B37D20A10EF41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C2E68D0-DCCC-44E5-AF3C-05D56754D2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ConferenceAgendaTracks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agenda with track</vt:lpstr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agenda with track</dc:title>
  <dc:creator>Mike</dc:creator>
  <cp:lastModifiedBy>Mike</cp:lastModifiedBy>
  <cp:revision>1</cp:revision>
  <cp:lastPrinted>2003-05-01T23:15:00Z</cp:lastPrinted>
  <dcterms:created xsi:type="dcterms:W3CDTF">2014-02-21T23:46:00Z</dcterms:created>
  <dcterms:modified xsi:type="dcterms:W3CDTF">2014-02-21T23:47:00Z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TC010685191033</vt:lpwstr>
  </property>
</Properties>
</file>